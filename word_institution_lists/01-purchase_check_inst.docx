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jc w:val="center"/>
        <w:textAlignment w:val="auto"/>
        <w:rPr>
          <w:rFonts w:hint="default"/>
          <w:b/>
          <w:bCs/>
          <w:color w:val="171717"/>
          <w:lang w:eastAsia="zh-CN"/>
        </w:rPr>
      </w:pPr>
      <w:bookmarkStart w:id="0" w:name="_Toc1542801783"/>
      <w:bookmarkStart w:id="1" w:name="_Toc580158795"/>
      <w:bookmarkStart w:id="2" w:name="_Toc1239924736"/>
      <w:bookmarkStart w:id="3" w:name="_Toc829411233"/>
      <w:bookmarkStart w:id="4" w:name="_Toc1861241448"/>
      <w:r>
        <w:rPr>
          <w:rFonts w:hint="default"/>
          <w:b/>
          <w:bCs/>
          <w:color w:val="171717"/>
          <w:lang w:eastAsia="zh-CN"/>
        </w:rPr>
        <w:t>四川中錾商贸有限责任公司</w:t>
      </w:r>
      <w:bookmarkEnd w:id="0"/>
      <w:bookmarkEnd w:id="1"/>
      <w:bookmarkEnd w:id="2"/>
      <w:bookmarkEnd w:id="3"/>
      <w:bookmarkEnd w:id="4"/>
    </w:p>
    <w:p>
      <w:pPr>
        <w:jc w:val="center"/>
        <w:rPr>
          <w:rFonts w:hint="default"/>
          <w:sz w:val="30"/>
          <w:szCs w:val="30"/>
          <w:lang w:eastAsia="zh-CN"/>
        </w:rPr>
      </w:pPr>
      <w:r>
        <w:rPr>
          <w:rFonts w:hint="default" w:ascii="Calibri" w:hAnsi="Calibri" w:eastAsia="宋体" w:cs="Times New Roman"/>
          <w:b/>
          <w:bCs/>
          <w:color w:val="171717"/>
          <w:kern w:val="44"/>
          <w:sz w:val="44"/>
          <w:szCs w:val="44"/>
          <w:lang w:val="en" w:eastAsia="zh-CN" w:bidi="ar-SA"/>
        </w:rPr>
        <w:t>进货查验制度</w:t>
      </w:r>
    </w:p>
    <w:p>
      <w:pPr>
        <w:jc w:val="center"/>
        <w:rPr>
          <w:rFonts w:hint="default"/>
          <w:sz w:val="30"/>
          <w:szCs w:val="30"/>
          <w:lang w:eastAsia="zh-CN"/>
        </w:rPr>
      </w:pPr>
    </w:p>
    <w:p>
      <w:pPr>
        <w:jc w:val="center"/>
        <w:rPr>
          <w:rFonts w:hint="default"/>
          <w:sz w:val="30"/>
          <w:szCs w:val="30"/>
          <w:lang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为维护公司、股东和与公司相关的债权人的合法权益，规范公司的组织和行为，依据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"https://baike.baidu.com/item/%E4%B8%AD%E5%8D%8E%E4%BA%BA%E6%B0%91%E5%85%B1%E5%92%8C%E5%9B%BD%E5%85%AC%E5%8F%B8%E6%B3%95"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中华人民共和国公司法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》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（以下简称《公司法》）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和《中华人民共和国公司登记管理条例》的有关规定，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制订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本章程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，成立四川中錾商贸有限责任公司（以下简称“公司”）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公司名称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：四川中錾商贸有限责任公司。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200" w:rightChars="100" w:firstLine="420" w:firstLineChars="200"/>
        <w:jc w:val="left"/>
        <w:textAlignment w:val="auto"/>
        <w:outlineLvl w:val="9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"https://baike.baidu.com/item/%E5%85%AC%E5%8F%B8%E4%BD%8F%E6%89%80"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公司</w:t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住所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color="auto" w:fill="FFFFFF"/>
          <w:lang w:eastAsia="zh-CN" w:bidi="ar"/>
        </w:rPr>
        <w:t>：四川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省宜宾市翠屏区象鼻街道十里社区新华组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13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号1#楼1层9-15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公司注册资本为500万元。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公司的经营期限为永久续存。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公司的经营宗旨：通过设立公司，由股东共同出资筹集资本，建立新的经营机制，不断加强企业管理，提高经济效益，实现股东的最大利益，创造就业岗位，同时为振兴经济做出贡献。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经营范围：销售米、面制品及食用油；粮油仓储；存储加工包装服务；计算机、软件及辅助设备批发；互联网销售软件；谷物、豆及薯类批发；软件服务；应用软件开发；软件外包服务。（依法须经批准的项目，经相关部门批准后方可开展经营活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公司由3个股东出资设立，股东以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"https://baike.baidu.com/item/%E8%AE%A4%E7%BC%B4%E5%87%BA%E8%B5%84%E9%A2%9D"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认缴出资额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为限对公司承担责任；公司以其全部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财产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对公司的债务承担责任。公司享有股东投资形成的全部法人财产权，并依法享有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"https://baike.baidu.com/item/%E6%B0%91%E4%BA%8B%E6%9D%83%E5%88%A9"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民事权利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，承担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"https://baike.baidu.com/item/%E6%B0%91%E4%BA%8B%E8%B4%A3%E4%BB%BB"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民事责任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，具有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"https://baike.baidu.com/item/%E4%BC%81%E4%B8%9A%E6%B3%95%E4%BA%BA" \t "/tmp/wps-jjh/x/_blank"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企业法人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资格。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after="225" w:afterAutospacing="0" w:line="360" w:lineRule="atLeast"/>
        <w:ind w:left="0" w:lef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eastAsia="zh-CN" w:bidi="ar"/>
        </w:rPr>
        <w:t>公司章程自生效之日起，即成为规范公司的组织与行为、公司与股东、股东与股东之间的权利义务关系的具有法律约束力的文件，对公司、股东、董事和监事具有法律约束力的文件。</w:t>
      </w:r>
    </w:p>
    <w:p>
      <w:pPr>
        <w:rPr>
          <w:rFonts w:hint="eastAsia" w:ascii="AR PL UMing TW" w:hAnsi="AR PL UMing TW" w:eastAsia="AR PL UMing TW" w:cs="AR PL UMing TW"/>
          <w:color w:val="000000"/>
          <w:shd w:val="clear" w:color="auto" w:fill="auto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color w:val="171717"/>
                            </w:rPr>
                          </w:pPr>
                          <w:r>
                            <w:rPr>
                              <w:color w:val="171717"/>
                            </w:rPr>
                            <w:fldChar w:fldCharType="begin"/>
                          </w:r>
                          <w:r>
                            <w:rPr>
                              <w:color w:val="171717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171717"/>
                            </w:rPr>
                            <w:fldChar w:fldCharType="separate"/>
                          </w:r>
                          <w:r>
                            <w:rPr>
                              <w:color w:val="171717"/>
                            </w:rPr>
                            <w:t>1</w:t>
                          </w:r>
                          <w:r>
                            <w:rPr>
                              <w:color w:val="1717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Vju0AAAAAUBAAAP&#10;AAAAAAAAAAEAIAAAADgAAABkcnMvZG93bnJldi54bWxQSwECFAAUAAAACACHTuJAipMBpAoCAAAg&#10;BAAADgAAAAAAAAABACAAAAA1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color w:val="171717"/>
                      </w:rPr>
                    </w:pPr>
                    <w:r>
                      <w:rPr>
                        <w:color w:val="171717"/>
                      </w:rPr>
                      <w:fldChar w:fldCharType="begin"/>
                    </w:r>
                    <w:r>
                      <w:rPr>
                        <w:color w:val="171717"/>
                      </w:rPr>
                      <w:instrText xml:space="preserve"> PAGE  \* MERGEFORMAT </w:instrText>
                    </w:r>
                    <w:r>
                      <w:rPr>
                        <w:color w:val="171717"/>
                      </w:rPr>
                      <w:fldChar w:fldCharType="separate"/>
                    </w:r>
                    <w:r>
                      <w:rPr>
                        <w:color w:val="171717"/>
                      </w:rPr>
                      <w:t>1</w:t>
                    </w:r>
                    <w:r>
                      <w:rPr>
                        <w:color w:val="1717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57C44"/>
    <w:multiLevelType w:val="multilevel"/>
    <w:tmpl w:val="75E57C44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1C8F"/>
    <w:rsid w:val="001B3AC7"/>
    <w:rsid w:val="00857CDA"/>
    <w:rsid w:val="00F45775"/>
    <w:rsid w:val="027F71DC"/>
    <w:rsid w:val="032C57D0"/>
    <w:rsid w:val="03D46682"/>
    <w:rsid w:val="048963E9"/>
    <w:rsid w:val="05AE7449"/>
    <w:rsid w:val="05FF8D72"/>
    <w:rsid w:val="069E7F86"/>
    <w:rsid w:val="06EF71B3"/>
    <w:rsid w:val="06FD10A2"/>
    <w:rsid w:val="07DFF222"/>
    <w:rsid w:val="07FAFA65"/>
    <w:rsid w:val="07FE756F"/>
    <w:rsid w:val="08FF0870"/>
    <w:rsid w:val="0926049B"/>
    <w:rsid w:val="095B2AE8"/>
    <w:rsid w:val="09811FCD"/>
    <w:rsid w:val="09A62226"/>
    <w:rsid w:val="09E36AC2"/>
    <w:rsid w:val="0A0449DC"/>
    <w:rsid w:val="0AADA61B"/>
    <w:rsid w:val="0ABFAFBF"/>
    <w:rsid w:val="0B7CBA6B"/>
    <w:rsid w:val="0BA75518"/>
    <w:rsid w:val="0BBD6267"/>
    <w:rsid w:val="0BBF7253"/>
    <w:rsid w:val="0BDFA57A"/>
    <w:rsid w:val="0BE33655"/>
    <w:rsid w:val="0BFECC0E"/>
    <w:rsid w:val="0BFF63AB"/>
    <w:rsid w:val="0BFF705C"/>
    <w:rsid w:val="0BFFAAC3"/>
    <w:rsid w:val="0C837AAF"/>
    <w:rsid w:val="0DD529AB"/>
    <w:rsid w:val="0DD651A7"/>
    <w:rsid w:val="0DFF48C5"/>
    <w:rsid w:val="0E57BBB5"/>
    <w:rsid w:val="0E846153"/>
    <w:rsid w:val="0E880BB5"/>
    <w:rsid w:val="0ECF7996"/>
    <w:rsid w:val="0EEB31ED"/>
    <w:rsid w:val="0EEE5B16"/>
    <w:rsid w:val="0EF5C013"/>
    <w:rsid w:val="0EFEBE3A"/>
    <w:rsid w:val="0F1F2271"/>
    <w:rsid w:val="0F45728F"/>
    <w:rsid w:val="0F64FAD6"/>
    <w:rsid w:val="0F7FC384"/>
    <w:rsid w:val="0FEED21D"/>
    <w:rsid w:val="0FF64AFE"/>
    <w:rsid w:val="10673DC0"/>
    <w:rsid w:val="110B7B50"/>
    <w:rsid w:val="11379439"/>
    <w:rsid w:val="11AD4FB5"/>
    <w:rsid w:val="123E0E7C"/>
    <w:rsid w:val="12754DF6"/>
    <w:rsid w:val="12F7F208"/>
    <w:rsid w:val="12FD797B"/>
    <w:rsid w:val="132F42C8"/>
    <w:rsid w:val="135BD015"/>
    <w:rsid w:val="139FFA48"/>
    <w:rsid w:val="13BF79DB"/>
    <w:rsid w:val="13CF0C0E"/>
    <w:rsid w:val="13E7AEA9"/>
    <w:rsid w:val="14C20340"/>
    <w:rsid w:val="14DA620F"/>
    <w:rsid w:val="14FB26A8"/>
    <w:rsid w:val="151934C3"/>
    <w:rsid w:val="15387113"/>
    <w:rsid w:val="155F01D9"/>
    <w:rsid w:val="15711B1D"/>
    <w:rsid w:val="15766828"/>
    <w:rsid w:val="15D9BDA9"/>
    <w:rsid w:val="15DB80A2"/>
    <w:rsid w:val="15DE9F44"/>
    <w:rsid w:val="15F41E56"/>
    <w:rsid w:val="15FF6A21"/>
    <w:rsid w:val="15FFFDCD"/>
    <w:rsid w:val="1601D43E"/>
    <w:rsid w:val="170F9F68"/>
    <w:rsid w:val="171E8498"/>
    <w:rsid w:val="175BB9DC"/>
    <w:rsid w:val="176FE26C"/>
    <w:rsid w:val="177FF47D"/>
    <w:rsid w:val="17AF832A"/>
    <w:rsid w:val="17F3768B"/>
    <w:rsid w:val="17F55F18"/>
    <w:rsid w:val="17F71DF1"/>
    <w:rsid w:val="17FA9160"/>
    <w:rsid w:val="17FBE63E"/>
    <w:rsid w:val="17FF3471"/>
    <w:rsid w:val="17FFA724"/>
    <w:rsid w:val="17FFB66E"/>
    <w:rsid w:val="189A3CCF"/>
    <w:rsid w:val="189F2E00"/>
    <w:rsid w:val="195261CA"/>
    <w:rsid w:val="197F7355"/>
    <w:rsid w:val="19D27039"/>
    <w:rsid w:val="19D67F2C"/>
    <w:rsid w:val="19DA6408"/>
    <w:rsid w:val="19EF20F9"/>
    <w:rsid w:val="19FBF9D0"/>
    <w:rsid w:val="1A6C5F1E"/>
    <w:rsid w:val="1A7F9CBF"/>
    <w:rsid w:val="1AB3A92E"/>
    <w:rsid w:val="1AB74628"/>
    <w:rsid w:val="1AF62076"/>
    <w:rsid w:val="1AFB6185"/>
    <w:rsid w:val="1AFFF2BC"/>
    <w:rsid w:val="1B2D00D6"/>
    <w:rsid w:val="1B35A68E"/>
    <w:rsid w:val="1B65C6E2"/>
    <w:rsid w:val="1B7712B7"/>
    <w:rsid w:val="1B9F82EB"/>
    <w:rsid w:val="1BB64DDD"/>
    <w:rsid w:val="1BBA87AE"/>
    <w:rsid w:val="1BD757F0"/>
    <w:rsid w:val="1BDB558B"/>
    <w:rsid w:val="1BDF61DF"/>
    <w:rsid w:val="1BE78846"/>
    <w:rsid w:val="1BEBD9C8"/>
    <w:rsid w:val="1BF1615C"/>
    <w:rsid w:val="1BF6993C"/>
    <w:rsid w:val="1BF726C7"/>
    <w:rsid w:val="1BFF8C7A"/>
    <w:rsid w:val="1C597A83"/>
    <w:rsid w:val="1CAD4AA5"/>
    <w:rsid w:val="1CBA188F"/>
    <w:rsid w:val="1CEF89B7"/>
    <w:rsid w:val="1CFF1D38"/>
    <w:rsid w:val="1D1B604F"/>
    <w:rsid w:val="1D7A1637"/>
    <w:rsid w:val="1D7E4E67"/>
    <w:rsid w:val="1DA7FFFD"/>
    <w:rsid w:val="1DAE8690"/>
    <w:rsid w:val="1DB6C40E"/>
    <w:rsid w:val="1DB78027"/>
    <w:rsid w:val="1DBF84A9"/>
    <w:rsid w:val="1DCDE850"/>
    <w:rsid w:val="1DCFD006"/>
    <w:rsid w:val="1DDDEC87"/>
    <w:rsid w:val="1DDFD0F7"/>
    <w:rsid w:val="1DE6B788"/>
    <w:rsid w:val="1DE8B3F5"/>
    <w:rsid w:val="1DF7DCA3"/>
    <w:rsid w:val="1DFB7A8D"/>
    <w:rsid w:val="1DFF3BF2"/>
    <w:rsid w:val="1DFFB764"/>
    <w:rsid w:val="1E3F49B1"/>
    <w:rsid w:val="1E4F43B5"/>
    <w:rsid w:val="1E6B3FB2"/>
    <w:rsid w:val="1E6F0971"/>
    <w:rsid w:val="1EAFA3B6"/>
    <w:rsid w:val="1EB315BC"/>
    <w:rsid w:val="1EC8BA5E"/>
    <w:rsid w:val="1ECB466A"/>
    <w:rsid w:val="1ED75C4F"/>
    <w:rsid w:val="1EDD2B57"/>
    <w:rsid w:val="1EE5DCC3"/>
    <w:rsid w:val="1EEFF287"/>
    <w:rsid w:val="1EF6E298"/>
    <w:rsid w:val="1EF9241A"/>
    <w:rsid w:val="1EF9A960"/>
    <w:rsid w:val="1EF9F9FD"/>
    <w:rsid w:val="1EFBD945"/>
    <w:rsid w:val="1F040980"/>
    <w:rsid w:val="1F13C0C1"/>
    <w:rsid w:val="1F2DEFB4"/>
    <w:rsid w:val="1F3DAC25"/>
    <w:rsid w:val="1F3FC5DC"/>
    <w:rsid w:val="1F7B017A"/>
    <w:rsid w:val="1F7B9550"/>
    <w:rsid w:val="1F7F1D7D"/>
    <w:rsid w:val="1F7F49A4"/>
    <w:rsid w:val="1F7FD0A6"/>
    <w:rsid w:val="1F8A6429"/>
    <w:rsid w:val="1F97E346"/>
    <w:rsid w:val="1F9F56CF"/>
    <w:rsid w:val="1FB7525A"/>
    <w:rsid w:val="1FB7A810"/>
    <w:rsid w:val="1FBC7E03"/>
    <w:rsid w:val="1FBF2CE7"/>
    <w:rsid w:val="1FBF3BEA"/>
    <w:rsid w:val="1FCFBF07"/>
    <w:rsid w:val="1FD03BAD"/>
    <w:rsid w:val="1FD70327"/>
    <w:rsid w:val="1FD7D8B5"/>
    <w:rsid w:val="1FDBF9A3"/>
    <w:rsid w:val="1FDD97E4"/>
    <w:rsid w:val="1FDFAB38"/>
    <w:rsid w:val="1FE38F76"/>
    <w:rsid w:val="1FE7724A"/>
    <w:rsid w:val="1FE7E310"/>
    <w:rsid w:val="1FEBA59D"/>
    <w:rsid w:val="1FEFF307"/>
    <w:rsid w:val="1FF790C8"/>
    <w:rsid w:val="1FFB0908"/>
    <w:rsid w:val="1FFE2005"/>
    <w:rsid w:val="1FFF2697"/>
    <w:rsid w:val="1FFF7571"/>
    <w:rsid w:val="1FFFD720"/>
    <w:rsid w:val="20AD21A3"/>
    <w:rsid w:val="213FC684"/>
    <w:rsid w:val="2256FD40"/>
    <w:rsid w:val="22F33AAB"/>
    <w:rsid w:val="23366613"/>
    <w:rsid w:val="233F4FE7"/>
    <w:rsid w:val="23B5C49D"/>
    <w:rsid w:val="23CB70A9"/>
    <w:rsid w:val="23D56580"/>
    <w:rsid w:val="23F467B7"/>
    <w:rsid w:val="252C9DC8"/>
    <w:rsid w:val="25762680"/>
    <w:rsid w:val="257F062B"/>
    <w:rsid w:val="25CF9006"/>
    <w:rsid w:val="25E661A0"/>
    <w:rsid w:val="25F746DD"/>
    <w:rsid w:val="26735985"/>
    <w:rsid w:val="26795382"/>
    <w:rsid w:val="268F8349"/>
    <w:rsid w:val="26AA398E"/>
    <w:rsid w:val="26F9F0B6"/>
    <w:rsid w:val="2775AE5F"/>
    <w:rsid w:val="27AD3AA7"/>
    <w:rsid w:val="27BF6720"/>
    <w:rsid w:val="27DD2A7F"/>
    <w:rsid w:val="27E63045"/>
    <w:rsid w:val="27E7085F"/>
    <w:rsid w:val="27EF17D7"/>
    <w:rsid w:val="27F5245E"/>
    <w:rsid w:val="27FB1FDD"/>
    <w:rsid w:val="27FBFCEA"/>
    <w:rsid w:val="27FF2EA5"/>
    <w:rsid w:val="27FF5DCA"/>
    <w:rsid w:val="281276D3"/>
    <w:rsid w:val="285A4149"/>
    <w:rsid w:val="286FDF12"/>
    <w:rsid w:val="28CF0132"/>
    <w:rsid w:val="29122815"/>
    <w:rsid w:val="294932CC"/>
    <w:rsid w:val="295B169F"/>
    <w:rsid w:val="297FBA5B"/>
    <w:rsid w:val="29FF170E"/>
    <w:rsid w:val="29FF5B0D"/>
    <w:rsid w:val="2A286408"/>
    <w:rsid w:val="2A5A8EAF"/>
    <w:rsid w:val="2AB58078"/>
    <w:rsid w:val="2ACD36A8"/>
    <w:rsid w:val="2AEBEB4F"/>
    <w:rsid w:val="2AEE9585"/>
    <w:rsid w:val="2AFB6F0D"/>
    <w:rsid w:val="2B2F3777"/>
    <w:rsid w:val="2B5F24EC"/>
    <w:rsid w:val="2B6F9F70"/>
    <w:rsid w:val="2B7FE103"/>
    <w:rsid w:val="2BAFF0BA"/>
    <w:rsid w:val="2BBF1224"/>
    <w:rsid w:val="2BBF7113"/>
    <w:rsid w:val="2BCF9960"/>
    <w:rsid w:val="2BDFA89F"/>
    <w:rsid w:val="2BE3A3E4"/>
    <w:rsid w:val="2BF35CAF"/>
    <w:rsid w:val="2BFDB378"/>
    <w:rsid w:val="2BFFC576"/>
    <w:rsid w:val="2C47A86D"/>
    <w:rsid w:val="2C6F9C04"/>
    <w:rsid w:val="2C866007"/>
    <w:rsid w:val="2D6F4B90"/>
    <w:rsid w:val="2D7C143F"/>
    <w:rsid w:val="2D7F406B"/>
    <w:rsid w:val="2DAB76B3"/>
    <w:rsid w:val="2DBF3B5A"/>
    <w:rsid w:val="2DC7A5F5"/>
    <w:rsid w:val="2DDFB0EA"/>
    <w:rsid w:val="2DEB1527"/>
    <w:rsid w:val="2DEBA8EE"/>
    <w:rsid w:val="2DEF8F5A"/>
    <w:rsid w:val="2DEFB3CC"/>
    <w:rsid w:val="2DFD452D"/>
    <w:rsid w:val="2DFF9067"/>
    <w:rsid w:val="2DFFBC78"/>
    <w:rsid w:val="2E3F0B36"/>
    <w:rsid w:val="2E961B08"/>
    <w:rsid w:val="2EA344A8"/>
    <w:rsid w:val="2ECDA514"/>
    <w:rsid w:val="2EF345BB"/>
    <w:rsid w:val="2EF7654C"/>
    <w:rsid w:val="2EFD7949"/>
    <w:rsid w:val="2EFE24E1"/>
    <w:rsid w:val="2F0F4083"/>
    <w:rsid w:val="2F1FB3B5"/>
    <w:rsid w:val="2F3738EF"/>
    <w:rsid w:val="2F5DFC4B"/>
    <w:rsid w:val="2F5E7F56"/>
    <w:rsid w:val="2F672AF2"/>
    <w:rsid w:val="2F6F69B5"/>
    <w:rsid w:val="2F75C32D"/>
    <w:rsid w:val="2F8C2D34"/>
    <w:rsid w:val="2F97158B"/>
    <w:rsid w:val="2FA551C2"/>
    <w:rsid w:val="2FAFCE70"/>
    <w:rsid w:val="2FAFEB66"/>
    <w:rsid w:val="2FB77C1D"/>
    <w:rsid w:val="2FBBF7CC"/>
    <w:rsid w:val="2FBF085A"/>
    <w:rsid w:val="2FCB9ACE"/>
    <w:rsid w:val="2FD57324"/>
    <w:rsid w:val="2FD64B44"/>
    <w:rsid w:val="2FDB51F4"/>
    <w:rsid w:val="2FDF150E"/>
    <w:rsid w:val="2FDF1A11"/>
    <w:rsid w:val="2FDF4FB7"/>
    <w:rsid w:val="2FEDC4F1"/>
    <w:rsid w:val="2FF4B321"/>
    <w:rsid w:val="2FF5BF45"/>
    <w:rsid w:val="2FFDB08E"/>
    <w:rsid w:val="2FFF77A1"/>
    <w:rsid w:val="2FFF8E49"/>
    <w:rsid w:val="2FFF9C1B"/>
    <w:rsid w:val="307C6736"/>
    <w:rsid w:val="309A024B"/>
    <w:rsid w:val="30F60CA9"/>
    <w:rsid w:val="310D51A9"/>
    <w:rsid w:val="312E22E1"/>
    <w:rsid w:val="314F9A11"/>
    <w:rsid w:val="31B14F20"/>
    <w:rsid w:val="31EB2A03"/>
    <w:rsid w:val="31EFD7AA"/>
    <w:rsid w:val="31F528E2"/>
    <w:rsid w:val="32D83447"/>
    <w:rsid w:val="32E9FD20"/>
    <w:rsid w:val="32FA7598"/>
    <w:rsid w:val="33151BD7"/>
    <w:rsid w:val="3343CDA4"/>
    <w:rsid w:val="334A4F7B"/>
    <w:rsid w:val="337549D8"/>
    <w:rsid w:val="337554ED"/>
    <w:rsid w:val="33AF3906"/>
    <w:rsid w:val="33AFA2F1"/>
    <w:rsid w:val="33D21B7E"/>
    <w:rsid w:val="33DBE80F"/>
    <w:rsid w:val="33EBC155"/>
    <w:rsid w:val="33EC4E55"/>
    <w:rsid w:val="33EE78D6"/>
    <w:rsid w:val="33F71A20"/>
    <w:rsid w:val="33FF1957"/>
    <w:rsid w:val="34770745"/>
    <w:rsid w:val="34FAE68C"/>
    <w:rsid w:val="34FB7207"/>
    <w:rsid w:val="356B5D16"/>
    <w:rsid w:val="3596861B"/>
    <w:rsid w:val="35D5BA6A"/>
    <w:rsid w:val="35DC0F3B"/>
    <w:rsid w:val="35DD4DA3"/>
    <w:rsid w:val="35EF1C5E"/>
    <w:rsid w:val="35EF4CA8"/>
    <w:rsid w:val="35EFDAD2"/>
    <w:rsid w:val="35F7809C"/>
    <w:rsid w:val="35F7D591"/>
    <w:rsid w:val="35FD734F"/>
    <w:rsid w:val="35FDB337"/>
    <w:rsid w:val="35FED9E2"/>
    <w:rsid w:val="367FFC84"/>
    <w:rsid w:val="369BD175"/>
    <w:rsid w:val="36BC578E"/>
    <w:rsid w:val="36FB6DF5"/>
    <w:rsid w:val="36FE6BF7"/>
    <w:rsid w:val="36FECD2F"/>
    <w:rsid w:val="36FF3232"/>
    <w:rsid w:val="36FF4056"/>
    <w:rsid w:val="36FF5696"/>
    <w:rsid w:val="36FFC749"/>
    <w:rsid w:val="371C9CA9"/>
    <w:rsid w:val="37637E18"/>
    <w:rsid w:val="376D09DE"/>
    <w:rsid w:val="3773B18A"/>
    <w:rsid w:val="37779F51"/>
    <w:rsid w:val="377A8429"/>
    <w:rsid w:val="377E6BF7"/>
    <w:rsid w:val="377E93C3"/>
    <w:rsid w:val="379DA089"/>
    <w:rsid w:val="37A7BBED"/>
    <w:rsid w:val="37A8C091"/>
    <w:rsid w:val="37AB91DB"/>
    <w:rsid w:val="37AE372C"/>
    <w:rsid w:val="37AFCA10"/>
    <w:rsid w:val="37B5552D"/>
    <w:rsid w:val="37BB591B"/>
    <w:rsid w:val="37BB8682"/>
    <w:rsid w:val="37BC2CF7"/>
    <w:rsid w:val="37BCDCF7"/>
    <w:rsid w:val="37BE9F6B"/>
    <w:rsid w:val="37BF466E"/>
    <w:rsid w:val="37C7AEBA"/>
    <w:rsid w:val="37CB5509"/>
    <w:rsid w:val="37CD3D4E"/>
    <w:rsid w:val="37D401AC"/>
    <w:rsid w:val="37DD1313"/>
    <w:rsid w:val="37DEFC1A"/>
    <w:rsid w:val="37DFE536"/>
    <w:rsid w:val="37E6C7D5"/>
    <w:rsid w:val="37EB39C6"/>
    <w:rsid w:val="37EBEECD"/>
    <w:rsid w:val="37EDCA10"/>
    <w:rsid w:val="37F717BB"/>
    <w:rsid w:val="37F7B8A2"/>
    <w:rsid w:val="37F93E88"/>
    <w:rsid w:val="37F9D983"/>
    <w:rsid w:val="37FB6638"/>
    <w:rsid w:val="37FD0253"/>
    <w:rsid w:val="37FD1752"/>
    <w:rsid w:val="37FD4B34"/>
    <w:rsid w:val="37FD54FD"/>
    <w:rsid w:val="37FD968E"/>
    <w:rsid w:val="37FF7F5D"/>
    <w:rsid w:val="37FFE161"/>
    <w:rsid w:val="37FFE5A1"/>
    <w:rsid w:val="38F193BA"/>
    <w:rsid w:val="38F49CE7"/>
    <w:rsid w:val="38FE48DB"/>
    <w:rsid w:val="391F1108"/>
    <w:rsid w:val="395BD357"/>
    <w:rsid w:val="396510C6"/>
    <w:rsid w:val="396F537C"/>
    <w:rsid w:val="39731CD8"/>
    <w:rsid w:val="397BBAE2"/>
    <w:rsid w:val="399A8A34"/>
    <w:rsid w:val="399E70C2"/>
    <w:rsid w:val="399F9A19"/>
    <w:rsid w:val="39B98751"/>
    <w:rsid w:val="39BF8EF8"/>
    <w:rsid w:val="39CCB0E1"/>
    <w:rsid w:val="39DBF427"/>
    <w:rsid w:val="39DD65B3"/>
    <w:rsid w:val="39EBFE60"/>
    <w:rsid w:val="39FB4074"/>
    <w:rsid w:val="39FC91BE"/>
    <w:rsid w:val="39FFAD1F"/>
    <w:rsid w:val="39FFEF0D"/>
    <w:rsid w:val="3A3DABBA"/>
    <w:rsid w:val="3A6782CD"/>
    <w:rsid w:val="3A6B34FE"/>
    <w:rsid w:val="3A7F77B9"/>
    <w:rsid w:val="3A7FAC78"/>
    <w:rsid w:val="3A8925A5"/>
    <w:rsid w:val="3AD9073B"/>
    <w:rsid w:val="3ADD93B4"/>
    <w:rsid w:val="3ADEDCBD"/>
    <w:rsid w:val="3AF24654"/>
    <w:rsid w:val="3AF704CF"/>
    <w:rsid w:val="3B5F7975"/>
    <w:rsid w:val="3B5FEB28"/>
    <w:rsid w:val="3B67E6E5"/>
    <w:rsid w:val="3B6B5E73"/>
    <w:rsid w:val="3B6F0D22"/>
    <w:rsid w:val="3B725AFA"/>
    <w:rsid w:val="3B751219"/>
    <w:rsid w:val="3B761830"/>
    <w:rsid w:val="3B7C10C3"/>
    <w:rsid w:val="3B7E9B2A"/>
    <w:rsid w:val="3B7FE690"/>
    <w:rsid w:val="3B9EED32"/>
    <w:rsid w:val="3BAD023D"/>
    <w:rsid w:val="3BAFCC9A"/>
    <w:rsid w:val="3BB3923E"/>
    <w:rsid w:val="3BB4ED40"/>
    <w:rsid w:val="3BB938D2"/>
    <w:rsid w:val="3BBB9708"/>
    <w:rsid w:val="3BBE52E1"/>
    <w:rsid w:val="3BBFD7D2"/>
    <w:rsid w:val="3BCAE967"/>
    <w:rsid w:val="3BCDC9AD"/>
    <w:rsid w:val="3BDB1BDB"/>
    <w:rsid w:val="3BDE4097"/>
    <w:rsid w:val="3BDE717D"/>
    <w:rsid w:val="3BDFFD1F"/>
    <w:rsid w:val="3BE9392E"/>
    <w:rsid w:val="3BEAE862"/>
    <w:rsid w:val="3BEB7F90"/>
    <w:rsid w:val="3BED4E41"/>
    <w:rsid w:val="3BEEB5E3"/>
    <w:rsid w:val="3BFD9A37"/>
    <w:rsid w:val="3BFE8B11"/>
    <w:rsid w:val="3BFEE6F1"/>
    <w:rsid w:val="3BFF0086"/>
    <w:rsid w:val="3BFF2655"/>
    <w:rsid w:val="3BFF5346"/>
    <w:rsid w:val="3BFF7C66"/>
    <w:rsid w:val="3BFFBF83"/>
    <w:rsid w:val="3C4C1628"/>
    <w:rsid w:val="3C4D8405"/>
    <w:rsid w:val="3C760A6D"/>
    <w:rsid w:val="3C7790ED"/>
    <w:rsid w:val="3CAFB937"/>
    <w:rsid w:val="3CEF073F"/>
    <w:rsid w:val="3CEF4B2D"/>
    <w:rsid w:val="3CF9106E"/>
    <w:rsid w:val="3CFBE803"/>
    <w:rsid w:val="3CFCE6E7"/>
    <w:rsid w:val="3CFF945B"/>
    <w:rsid w:val="3D054880"/>
    <w:rsid w:val="3D27AD9C"/>
    <w:rsid w:val="3D2F41A0"/>
    <w:rsid w:val="3D513370"/>
    <w:rsid w:val="3D6481A3"/>
    <w:rsid w:val="3D655A0B"/>
    <w:rsid w:val="3D68F958"/>
    <w:rsid w:val="3D6A8463"/>
    <w:rsid w:val="3D6B81AC"/>
    <w:rsid w:val="3D77D894"/>
    <w:rsid w:val="3D7F5EF7"/>
    <w:rsid w:val="3D7FBB38"/>
    <w:rsid w:val="3D7FE843"/>
    <w:rsid w:val="3D9BFD61"/>
    <w:rsid w:val="3D9F83AC"/>
    <w:rsid w:val="3DA2BFAA"/>
    <w:rsid w:val="3DADCF50"/>
    <w:rsid w:val="3DAE3C67"/>
    <w:rsid w:val="3DB7AFF0"/>
    <w:rsid w:val="3DBA72B4"/>
    <w:rsid w:val="3DBEFF23"/>
    <w:rsid w:val="3DBF04E7"/>
    <w:rsid w:val="3DBFF338"/>
    <w:rsid w:val="3DD6A803"/>
    <w:rsid w:val="3DD79CD1"/>
    <w:rsid w:val="3DD92F0B"/>
    <w:rsid w:val="3DDD3814"/>
    <w:rsid w:val="3DDFE0AE"/>
    <w:rsid w:val="3DE00559"/>
    <w:rsid w:val="3DF5013F"/>
    <w:rsid w:val="3DF6EE2E"/>
    <w:rsid w:val="3DF7CA54"/>
    <w:rsid w:val="3DFB3092"/>
    <w:rsid w:val="3DFB65ED"/>
    <w:rsid w:val="3DFD8FED"/>
    <w:rsid w:val="3DFE9741"/>
    <w:rsid w:val="3DFEA2F8"/>
    <w:rsid w:val="3DFEB0CB"/>
    <w:rsid w:val="3DFF773E"/>
    <w:rsid w:val="3E1F0335"/>
    <w:rsid w:val="3E361FCB"/>
    <w:rsid w:val="3E3B33EF"/>
    <w:rsid w:val="3E3B9DD7"/>
    <w:rsid w:val="3E3D3F30"/>
    <w:rsid w:val="3E4F986C"/>
    <w:rsid w:val="3E678ED9"/>
    <w:rsid w:val="3E6B90EC"/>
    <w:rsid w:val="3E6F5774"/>
    <w:rsid w:val="3E6F7E4D"/>
    <w:rsid w:val="3E7903C4"/>
    <w:rsid w:val="3E7A42DC"/>
    <w:rsid w:val="3E7CED65"/>
    <w:rsid w:val="3E7D6AB4"/>
    <w:rsid w:val="3E7FFCEE"/>
    <w:rsid w:val="3EAB72DF"/>
    <w:rsid w:val="3EB53AA4"/>
    <w:rsid w:val="3EB78331"/>
    <w:rsid w:val="3EBA14A4"/>
    <w:rsid w:val="3EBD1A07"/>
    <w:rsid w:val="3EBF0B22"/>
    <w:rsid w:val="3EBF75CF"/>
    <w:rsid w:val="3EC2C27D"/>
    <w:rsid w:val="3EC7B3FB"/>
    <w:rsid w:val="3ECF2B0F"/>
    <w:rsid w:val="3ED54D8B"/>
    <w:rsid w:val="3EDAEFEB"/>
    <w:rsid w:val="3EDF2723"/>
    <w:rsid w:val="3EDF555A"/>
    <w:rsid w:val="3EDF9AFA"/>
    <w:rsid w:val="3EDFBFE4"/>
    <w:rsid w:val="3EE96C7F"/>
    <w:rsid w:val="3EE98090"/>
    <w:rsid w:val="3EEB2F01"/>
    <w:rsid w:val="3EEBB346"/>
    <w:rsid w:val="3EED7D13"/>
    <w:rsid w:val="3EED9974"/>
    <w:rsid w:val="3EEECF5B"/>
    <w:rsid w:val="3EEECFAA"/>
    <w:rsid w:val="3EEFDCD2"/>
    <w:rsid w:val="3EFAD27E"/>
    <w:rsid w:val="3EFB4342"/>
    <w:rsid w:val="3EFB6451"/>
    <w:rsid w:val="3EFDBDCE"/>
    <w:rsid w:val="3EFDEA7B"/>
    <w:rsid w:val="3EFE4F67"/>
    <w:rsid w:val="3EFF489B"/>
    <w:rsid w:val="3EFF7CFE"/>
    <w:rsid w:val="3EFF9B6E"/>
    <w:rsid w:val="3EFFFC73"/>
    <w:rsid w:val="3EFFFF18"/>
    <w:rsid w:val="3F0FEA5A"/>
    <w:rsid w:val="3F160826"/>
    <w:rsid w:val="3F1F2A3E"/>
    <w:rsid w:val="3F376EB5"/>
    <w:rsid w:val="3F3D0EE4"/>
    <w:rsid w:val="3F3D333D"/>
    <w:rsid w:val="3F3DDC2D"/>
    <w:rsid w:val="3F3FE31C"/>
    <w:rsid w:val="3F41D53E"/>
    <w:rsid w:val="3F4F1601"/>
    <w:rsid w:val="3F4FC42A"/>
    <w:rsid w:val="3F558F1A"/>
    <w:rsid w:val="3F5F2DCE"/>
    <w:rsid w:val="3F5FA52F"/>
    <w:rsid w:val="3F5FB548"/>
    <w:rsid w:val="3F5FDCF1"/>
    <w:rsid w:val="3F67288C"/>
    <w:rsid w:val="3F6C2855"/>
    <w:rsid w:val="3F6EA3A1"/>
    <w:rsid w:val="3F6F34E6"/>
    <w:rsid w:val="3F6FA194"/>
    <w:rsid w:val="3F73F6EE"/>
    <w:rsid w:val="3F774F1E"/>
    <w:rsid w:val="3F79311D"/>
    <w:rsid w:val="3F7B84D8"/>
    <w:rsid w:val="3F7C0578"/>
    <w:rsid w:val="3F7EEAB5"/>
    <w:rsid w:val="3F7F21C0"/>
    <w:rsid w:val="3F7F409E"/>
    <w:rsid w:val="3F8DDDB7"/>
    <w:rsid w:val="3F95D43F"/>
    <w:rsid w:val="3F95F55A"/>
    <w:rsid w:val="3F9FF98C"/>
    <w:rsid w:val="3FA3FAFB"/>
    <w:rsid w:val="3FA5CDD5"/>
    <w:rsid w:val="3FA95115"/>
    <w:rsid w:val="3FA9D749"/>
    <w:rsid w:val="3FAD3C25"/>
    <w:rsid w:val="3FADDFD2"/>
    <w:rsid w:val="3FAE3699"/>
    <w:rsid w:val="3FAF9F85"/>
    <w:rsid w:val="3FB12F92"/>
    <w:rsid w:val="3FB535AE"/>
    <w:rsid w:val="3FB5B36C"/>
    <w:rsid w:val="3FB762D2"/>
    <w:rsid w:val="3FBA9BD6"/>
    <w:rsid w:val="3FBD449C"/>
    <w:rsid w:val="3FBE74E1"/>
    <w:rsid w:val="3FBF410B"/>
    <w:rsid w:val="3FBF4973"/>
    <w:rsid w:val="3FBF6F10"/>
    <w:rsid w:val="3FBF8012"/>
    <w:rsid w:val="3FCA1A79"/>
    <w:rsid w:val="3FCBA3EF"/>
    <w:rsid w:val="3FCF3AD2"/>
    <w:rsid w:val="3FCF5E81"/>
    <w:rsid w:val="3FDA82AB"/>
    <w:rsid w:val="3FDBE9AA"/>
    <w:rsid w:val="3FDD4F0A"/>
    <w:rsid w:val="3FDED219"/>
    <w:rsid w:val="3FDF9441"/>
    <w:rsid w:val="3FE15BE0"/>
    <w:rsid w:val="3FE71DFF"/>
    <w:rsid w:val="3FE7B58A"/>
    <w:rsid w:val="3FED7A07"/>
    <w:rsid w:val="3FED88FF"/>
    <w:rsid w:val="3FEF3373"/>
    <w:rsid w:val="3FEF535E"/>
    <w:rsid w:val="3FEF9D90"/>
    <w:rsid w:val="3FEFD977"/>
    <w:rsid w:val="3FEFDE38"/>
    <w:rsid w:val="3FF1C418"/>
    <w:rsid w:val="3FF298B4"/>
    <w:rsid w:val="3FF32DF7"/>
    <w:rsid w:val="3FF45D42"/>
    <w:rsid w:val="3FF588B7"/>
    <w:rsid w:val="3FF66FCE"/>
    <w:rsid w:val="3FF758FD"/>
    <w:rsid w:val="3FF7A5E1"/>
    <w:rsid w:val="3FF7DC1C"/>
    <w:rsid w:val="3FFB35DE"/>
    <w:rsid w:val="3FFB560A"/>
    <w:rsid w:val="3FFB5EBF"/>
    <w:rsid w:val="3FFBAC10"/>
    <w:rsid w:val="3FFD153B"/>
    <w:rsid w:val="3FFD18E2"/>
    <w:rsid w:val="3FFD5CDB"/>
    <w:rsid w:val="3FFDAF7E"/>
    <w:rsid w:val="3FFE2843"/>
    <w:rsid w:val="3FFE4FBE"/>
    <w:rsid w:val="3FFE6EA5"/>
    <w:rsid w:val="3FFE8F33"/>
    <w:rsid w:val="3FFF00AB"/>
    <w:rsid w:val="3FFF0404"/>
    <w:rsid w:val="3FFF29E6"/>
    <w:rsid w:val="3FFF2BB1"/>
    <w:rsid w:val="3FFF2C8E"/>
    <w:rsid w:val="3FFF3D62"/>
    <w:rsid w:val="3FFF448F"/>
    <w:rsid w:val="3FFFB2E1"/>
    <w:rsid w:val="3FFFBAE0"/>
    <w:rsid w:val="3FFFC24D"/>
    <w:rsid w:val="3FFFD69E"/>
    <w:rsid w:val="3FFFE4D1"/>
    <w:rsid w:val="3FFFED63"/>
    <w:rsid w:val="406A330A"/>
    <w:rsid w:val="411A2FF7"/>
    <w:rsid w:val="4146B473"/>
    <w:rsid w:val="41F6082A"/>
    <w:rsid w:val="426B6ABB"/>
    <w:rsid w:val="42DF5869"/>
    <w:rsid w:val="42F31C12"/>
    <w:rsid w:val="42FF83A9"/>
    <w:rsid w:val="4337BF6F"/>
    <w:rsid w:val="43AEE28E"/>
    <w:rsid w:val="43FFC8E7"/>
    <w:rsid w:val="44123709"/>
    <w:rsid w:val="44F9D67E"/>
    <w:rsid w:val="453B6505"/>
    <w:rsid w:val="45A5ED4A"/>
    <w:rsid w:val="45DC2CA8"/>
    <w:rsid w:val="45EE70EE"/>
    <w:rsid w:val="45F6FB46"/>
    <w:rsid w:val="45FFCCDA"/>
    <w:rsid w:val="465D2000"/>
    <w:rsid w:val="46DF405F"/>
    <w:rsid w:val="46F74116"/>
    <w:rsid w:val="47070448"/>
    <w:rsid w:val="471BAF50"/>
    <w:rsid w:val="473FAF12"/>
    <w:rsid w:val="47B89299"/>
    <w:rsid w:val="47CB9622"/>
    <w:rsid w:val="47CF2B27"/>
    <w:rsid w:val="47E727AF"/>
    <w:rsid w:val="47E93E07"/>
    <w:rsid w:val="47FE135D"/>
    <w:rsid w:val="47FF5AC7"/>
    <w:rsid w:val="47FFFB8A"/>
    <w:rsid w:val="482FD813"/>
    <w:rsid w:val="487F8F20"/>
    <w:rsid w:val="48A37CA0"/>
    <w:rsid w:val="48E9D2E7"/>
    <w:rsid w:val="48EFDB7F"/>
    <w:rsid w:val="49BB7C8E"/>
    <w:rsid w:val="49BE90FC"/>
    <w:rsid w:val="49DB1221"/>
    <w:rsid w:val="49FDA14A"/>
    <w:rsid w:val="49FFB571"/>
    <w:rsid w:val="4A17F25D"/>
    <w:rsid w:val="4AE9407B"/>
    <w:rsid w:val="4B0E31D4"/>
    <w:rsid w:val="4B77FCB0"/>
    <w:rsid w:val="4B9F52F6"/>
    <w:rsid w:val="4BA6954A"/>
    <w:rsid w:val="4BB931BD"/>
    <w:rsid w:val="4BEBED5D"/>
    <w:rsid w:val="4BECF9CF"/>
    <w:rsid w:val="4BF35AE2"/>
    <w:rsid w:val="4BF681FD"/>
    <w:rsid w:val="4BFB8614"/>
    <w:rsid w:val="4BFE8A5D"/>
    <w:rsid w:val="4D75D39F"/>
    <w:rsid w:val="4D7834DA"/>
    <w:rsid w:val="4D7D3B47"/>
    <w:rsid w:val="4D9D13C2"/>
    <w:rsid w:val="4DC8A6BC"/>
    <w:rsid w:val="4DEB5959"/>
    <w:rsid w:val="4DF45F80"/>
    <w:rsid w:val="4DF55679"/>
    <w:rsid w:val="4DFA0D66"/>
    <w:rsid w:val="4DFD28C9"/>
    <w:rsid w:val="4E3C5C73"/>
    <w:rsid w:val="4E56187E"/>
    <w:rsid w:val="4E79823C"/>
    <w:rsid w:val="4E7C77F0"/>
    <w:rsid w:val="4E7D1704"/>
    <w:rsid w:val="4E7F1449"/>
    <w:rsid w:val="4E7F5F07"/>
    <w:rsid w:val="4E8D28EE"/>
    <w:rsid w:val="4EA79363"/>
    <w:rsid w:val="4EBB1FF4"/>
    <w:rsid w:val="4ECFC554"/>
    <w:rsid w:val="4ED10511"/>
    <w:rsid w:val="4ED6F3F2"/>
    <w:rsid w:val="4EDFD424"/>
    <w:rsid w:val="4EE02B96"/>
    <w:rsid w:val="4EE71472"/>
    <w:rsid w:val="4EE737A8"/>
    <w:rsid w:val="4EEB6836"/>
    <w:rsid w:val="4EEF7B75"/>
    <w:rsid w:val="4EFA5153"/>
    <w:rsid w:val="4EFB0435"/>
    <w:rsid w:val="4EFCF607"/>
    <w:rsid w:val="4EFD7DBB"/>
    <w:rsid w:val="4EFED50D"/>
    <w:rsid w:val="4EFF2A22"/>
    <w:rsid w:val="4F0D4BC0"/>
    <w:rsid w:val="4F2D5A2F"/>
    <w:rsid w:val="4F63AD8E"/>
    <w:rsid w:val="4F6FAD88"/>
    <w:rsid w:val="4F7325B7"/>
    <w:rsid w:val="4F7424EF"/>
    <w:rsid w:val="4F7D253A"/>
    <w:rsid w:val="4F7D5599"/>
    <w:rsid w:val="4F7F7DAC"/>
    <w:rsid w:val="4F97DB81"/>
    <w:rsid w:val="4F9F9A5E"/>
    <w:rsid w:val="4FA3EE33"/>
    <w:rsid w:val="4FAF18B2"/>
    <w:rsid w:val="4FAF2D54"/>
    <w:rsid w:val="4FBD32C5"/>
    <w:rsid w:val="4FBDE313"/>
    <w:rsid w:val="4FBE01C5"/>
    <w:rsid w:val="4FBF5C76"/>
    <w:rsid w:val="4FBFD2C7"/>
    <w:rsid w:val="4FDBE13D"/>
    <w:rsid w:val="4FDF8B0D"/>
    <w:rsid w:val="4FDF8D03"/>
    <w:rsid w:val="4FEB5E16"/>
    <w:rsid w:val="4FEE7005"/>
    <w:rsid w:val="4FEF6A22"/>
    <w:rsid w:val="4FEF7C9A"/>
    <w:rsid w:val="4FF0E43C"/>
    <w:rsid w:val="4FF718CC"/>
    <w:rsid w:val="4FF78FAA"/>
    <w:rsid w:val="4FF9EC58"/>
    <w:rsid w:val="4FFA08F9"/>
    <w:rsid w:val="4FFBF90B"/>
    <w:rsid w:val="4FFD8127"/>
    <w:rsid w:val="4FFE2DAC"/>
    <w:rsid w:val="4FFF13EE"/>
    <w:rsid w:val="4FFF1E7B"/>
    <w:rsid w:val="4FFFF7F3"/>
    <w:rsid w:val="50085D20"/>
    <w:rsid w:val="51066238"/>
    <w:rsid w:val="517144A7"/>
    <w:rsid w:val="51CC165E"/>
    <w:rsid w:val="51DD283C"/>
    <w:rsid w:val="51FED7AB"/>
    <w:rsid w:val="52090C74"/>
    <w:rsid w:val="52659E7F"/>
    <w:rsid w:val="52BB0866"/>
    <w:rsid w:val="52CFD1EE"/>
    <w:rsid w:val="52D24C26"/>
    <w:rsid w:val="52F1C290"/>
    <w:rsid w:val="52F7AC00"/>
    <w:rsid w:val="52F9F8C7"/>
    <w:rsid w:val="53390282"/>
    <w:rsid w:val="537BFF2A"/>
    <w:rsid w:val="537C8E5B"/>
    <w:rsid w:val="537F09B0"/>
    <w:rsid w:val="53978002"/>
    <w:rsid w:val="53BFDEAB"/>
    <w:rsid w:val="53D9A186"/>
    <w:rsid w:val="53DD752C"/>
    <w:rsid w:val="53F6DCB5"/>
    <w:rsid w:val="53F76215"/>
    <w:rsid w:val="53F7A6F1"/>
    <w:rsid w:val="53FB2BC4"/>
    <w:rsid w:val="53FD8225"/>
    <w:rsid w:val="54742E88"/>
    <w:rsid w:val="54814BF6"/>
    <w:rsid w:val="54BE6CE6"/>
    <w:rsid w:val="54D62A0A"/>
    <w:rsid w:val="54F2F7CC"/>
    <w:rsid w:val="54F692DB"/>
    <w:rsid w:val="556BB50A"/>
    <w:rsid w:val="55CADCE4"/>
    <w:rsid w:val="55DF9A37"/>
    <w:rsid w:val="55F739B3"/>
    <w:rsid w:val="55FD2795"/>
    <w:rsid w:val="55FD51CA"/>
    <w:rsid w:val="563B4629"/>
    <w:rsid w:val="564EF3F1"/>
    <w:rsid w:val="564F4285"/>
    <w:rsid w:val="565B0E6D"/>
    <w:rsid w:val="568A7A81"/>
    <w:rsid w:val="56B6023C"/>
    <w:rsid w:val="56BE7B32"/>
    <w:rsid w:val="56D3137F"/>
    <w:rsid w:val="56DF6B73"/>
    <w:rsid w:val="56EB821E"/>
    <w:rsid w:val="56F488CA"/>
    <w:rsid w:val="56FF6DC6"/>
    <w:rsid w:val="56FFE8DD"/>
    <w:rsid w:val="57036943"/>
    <w:rsid w:val="571EE782"/>
    <w:rsid w:val="572F1E67"/>
    <w:rsid w:val="57335C00"/>
    <w:rsid w:val="573AF307"/>
    <w:rsid w:val="573FBFC4"/>
    <w:rsid w:val="575FE2D2"/>
    <w:rsid w:val="576B22A1"/>
    <w:rsid w:val="576F51A3"/>
    <w:rsid w:val="577F662E"/>
    <w:rsid w:val="578F22E1"/>
    <w:rsid w:val="57AAB016"/>
    <w:rsid w:val="57BFF7CE"/>
    <w:rsid w:val="57CC7E51"/>
    <w:rsid w:val="57DB6E0A"/>
    <w:rsid w:val="57DD0A89"/>
    <w:rsid w:val="57DF9D57"/>
    <w:rsid w:val="57E13A47"/>
    <w:rsid w:val="57E267BB"/>
    <w:rsid w:val="57E78ADF"/>
    <w:rsid w:val="57ED5206"/>
    <w:rsid w:val="57EEAB2B"/>
    <w:rsid w:val="57EF29AE"/>
    <w:rsid w:val="57EFB8FB"/>
    <w:rsid w:val="57EFEFDD"/>
    <w:rsid w:val="57F2D283"/>
    <w:rsid w:val="57F7EEAD"/>
    <w:rsid w:val="57F92540"/>
    <w:rsid w:val="57FB9862"/>
    <w:rsid w:val="57FBBBB5"/>
    <w:rsid w:val="57FC7F7D"/>
    <w:rsid w:val="57FD6182"/>
    <w:rsid w:val="57FD68E8"/>
    <w:rsid w:val="57FDF98E"/>
    <w:rsid w:val="57FE4831"/>
    <w:rsid w:val="57FE4852"/>
    <w:rsid w:val="57FEB447"/>
    <w:rsid w:val="5879C0FE"/>
    <w:rsid w:val="58BFD5DC"/>
    <w:rsid w:val="58CFF3A5"/>
    <w:rsid w:val="58FB9DED"/>
    <w:rsid w:val="58FD3D2B"/>
    <w:rsid w:val="59651336"/>
    <w:rsid w:val="59B75225"/>
    <w:rsid w:val="59BBA541"/>
    <w:rsid w:val="59D43AC6"/>
    <w:rsid w:val="59EB54AA"/>
    <w:rsid w:val="59EF8620"/>
    <w:rsid w:val="59F75254"/>
    <w:rsid w:val="59FB2103"/>
    <w:rsid w:val="59FD623C"/>
    <w:rsid w:val="59FF3F31"/>
    <w:rsid w:val="59FF4FDE"/>
    <w:rsid w:val="59FF7579"/>
    <w:rsid w:val="5A939EAA"/>
    <w:rsid w:val="5AB42B27"/>
    <w:rsid w:val="5AD6D3B7"/>
    <w:rsid w:val="5AE518FE"/>
    <w:rsid w:val="5AEE5A24"/>
    <w:rsid w:val="5AFAD0EF"/>
    <w:rsid w:val="5AFD6676"/>
    <w:rsid w:val="5AFDA9CC"/>
    <w:rsid w:val="5B1B10E4"/>
    <w:rsid w:val="5B1F1B3E"/>
    <w:rsid w:val="5B1FF990"/>
    <w:rsid w:val="5B23F189"/>
    <w:rsid w:val="5B5EB815"/>
    <w:rsid w:val="5B5FBCC2"/>
    <w:rsid w:val="5B67290F"/>
    <w:rsid w:val="5B6F3987"/>
    <w:rsid w:val="5B7F2947"/>
    <w:rsid w:val="5B7F324B"/>
    <w:rsid w:val="5B7F3593"/>
    <w:rsid w:val="5B7FA5EC"/>
    <w:rsid w:val="5B7FFA14"/>
    <w:rsid w:val="5BAB630A"/>
    <w:rsid w:val="5BAD77AC"/>
    <w:rsid w:val="5BADBD74"/>
    <w:rsid w:val="5BAE43E0"/>
    <w:rsid w:val="5BBC6379"/>
    <w:rsid w:val="5BBEDE8D"/>
    <w:rsid w:val="5BBFC6C6"/>
    <w:rsid w:val="5BCCFFD0"/>
    <w:rsid w:val="5BCF25A4"/>
    <w:rsid w:val="5BD5126E"/>
    <w:rsid w:val="5BD97C38"/>
    <w:rsid w:val="5BE707B3"/>
    <w:rsid w:val="5BE70D2E"/>
    <w:rsid w:val="5BE931D9"/>
    <w:rsid w:val="5BEA4F85"/>
    <w:rsid w:val="5BEB42D9"/>
    <w:rsid w:val="5BEB6D5E"/>
    <w:rsid w:val="5BEE5C28"/>
    <w:rsid w:val="5BEFDE96"/>
    <w:rsid w:val="5BF61FFD"/>
    <w:rsid w:val="5BF6DE23"/>
    <w:rsid w:val="5BF76658"/>
    <w:rsid w:val="5BFB4608"/>
    <w:rsid w:val="5BFC572A"/>
    <w:rsid w:val="5BFD2220"/>
    <w:rsid w:val="5BFDAD80"/>
    <w:rsid w:val="5BFDC226"/>
    <w:rsid w:val="5BFE0CD3"/>
    <w:rsid w:val="5BFE2148"/>
    <w:rsid w:val="5BFE523E"/>
    <w:rsid w:val="5BFEAAF1"/>
    <w:rsid w:val="5BFF455E"/>
    <w:rsid w:val="5BFF48DD"/>
    <w:rsid w:val="5BFF589B"/>
    <w:rsid w:val="5BFF7306"/>
    <w:rsid w:val="5BFF90B6"/>
    <w:rsid w:val="5BFF9FEE"/>
    <w:rsid w:val="5BFFBAA1"/>
    <w:rsid w:val="5C2A6747"/>
    <w:rsid w:val="5C3FB519"/>
    <w:rsid w:val="5C3FC367"/>
    <w:rsid w:val="5C4F2E7F"/>
    <w:rsid w:val="5C522747"/>
    <w:rsid w:val="5C5D7183"/>
    <w:rsid w:val="5C620FCD"/>
    <w:rsid w:val="5C778AD3"/>
    <w:rsid w:val="5C7F63E2"/>
    <w:rsid w:val="5C7FDBC1"/>
    <w:rsid w:val="5CBD506E"/>
    <w:rsid w:val="5CD97FB9"/>
    <w:rsid w:val="5CDECEAE"/>
    <w:rsid w:val="5CE67C34"/>
    <w:rsid w:val="5CEB59B8"/>
    <w:rsid w:val="5CF7320F"/>
    <w:rsid w:val="5CFBE6B3"/>
    <w:rsid w:val="5D0FFD98"/>
    <w:rsid w:val="5D231082"/>
    <w:rsid w:val="5D2FB203"/>
    <w:rsid w:val="5D3DCB7D"/>
    <w:rsid w:val="5D4BF13B"/>
    <w:rsid w:val="5D6EB255"/>
    <w:rsid w:val="5D7A3F20"/>
    <w:rsid w:val="5D7B66CE"/>
    <w:rsid w:val="5D7BE72D"/>
    <w:rsid w:val="5D7D3760"/>
    <w:rsid w:val="5D7FB13B"/>
    <w:rsid w:val="5D7FEAB5"/>
    <w:rsid w:val="5D8F94A0"/>
    <w:rsid w:val="5DA9068F"/>
    <w:rsid w:val="5DBEC57C"/>
    <w:rsid w:val="5DBEE291"/>
    <w:rsid w:val="5DBF0D28"/>
    <w:rsid w:val="5DBF1F19"/>
    <w:rsid w:val="5DBF3831"/>
    <w:rsid w:val="5DBFACB9"/>
    <w:rsid w:val="5DBFDEDE"/>
    <w:rsid w:val="5DC40D2B"/>
    <w:rsid w:val="5DC7C579"/>
    <w:rsid w:val="5DCFBC2D"/>
    <w:rsid w:val="5DDD01D9"/>
    <w:rsid w:val="5DDE58FC"/>
    <w:rsid w:val="5DDF3612"/>
    <w:rsid w:val="5DDFE5BB"/>
    <w:rsid w:val="5DE73DF0"/>
    <w:rsid w:val="5DE7C440"/>
    <w:rsid w:val="5DEC46D5"/>
    <w:rsid w:val="5DEF203E"/>
    <w:rsid w:val="5DEF42AB"/>
    <w:rsid w:val="5DF522BC"/>
    <w:rsid w:val="5DF5833E"/>
    <w:rsid w:val="5DF64B5A"/>
    <w:rsid w:val="5DF7414E"/>
    <w:rsid w:val="5DFBE830"/>
    <w:rsid w:val="5DFD0320"/>
    <w:rsid w:val="5DFF410B"/>
    <w:rsid w:val="5DFF5BFB"/>
    <w:rsid w:val="5E1C6D45"/>
    <w:rsid w:val="5E2E4E1D"/>
    <w:rsid w:val="5E3F0176"/>
    <w:rsid w:val="5E4F4AF4"/>
    <w:rsid w:val="5E555960"/>
    <w:rsid w:val="5E56333D"/>
    <w:rsid w:val="5E6F649F"/>
    <w:rsid w:val="5E6FFCE9"/>
    <w:rsid w:val="5E705857"/>
    <w:rsid w:val="5E7B4364"/>
    <w:rsid w:val="5E7CF953"/>
    <w:rsid w:val="5E7F1B2C"/>
    <w:rsid w:val="5E8FC6EF"/>
    <w:rsid w:val="5E9F3AD7"/>
    <w:rsid w:val="5E9FF517"/>
    <w:rsid w:val="5EB7F8C1"/>
    <w:rsid w:val="5ECD332C"/>
    <w:rsid w:val="5EDB3104"/>
    <w:rsid w:val="5EDDE241"/>
    <w:rsid w:val="5EE647F2"/>
    <w:rsid w:val="5EE77F1C"/>
    <w:rsid w:val="5EEF9FEE"/>
    <w:rsid w:val="5EEFD3C2"/>
    <w:rsid w:val="5EF5D770"/>
    <w:rsid w:val="5EF71F72"/>
    <w:rsid w:val="5EFA7CCD"/>
    <w:rsid w:val="5EFB3C9F"/>
    <w:rsid w:val="5EFD4B5B"/>
    <w:rsid w:val="5EFE3C5C"/>
    <w:rsid w:val="5EFF1356"/>
    <w:rsid w:val="5EFFC656"/>
    <w:rsid w:val="5EFFC736"/>
    <w:rsid w:val="5EFFE148"/>
    <w:rsid w:val="5EFFE21A"/>
    <w:rsid w:val="5F19BA8F"/>
    <w:rsid w:val="5F1B0647"/>
    <w:rsid w:val="5F1FAAE8"/>
    <w:rsid w:val="5F2ABA64"/>
    <w:rsid w:val="5F2B993E"/>
    <w:rsid w:val="5F2F6261"/>
    <w:rsid w:val="5F3BF4B8"/>
    <w:rsid w:val="5F545F2B"/>
    <w:rsid w:val="5F573DA7"/>
    <w:rsid w:val="5F5B503E"/>
    <w:rsid w:val="5F5DFE78"/>
    <w:rsid w:val="5F5F6D63"/>
    <w:rsid w:val="5F5FAC7A"/>
    <w:rsid w:val="5F6737E0"/>
    <w:rsid w:val="5F6F448D"/>
    <w:rsid w:val="5F6FF04B"/>
    <w:rsid w:val="5F77A62B"/>
    <w:rsid w:val="5F79D70B"/>
    <w:rsid w:val="5F7B06CA"/>
    <w:rsid w:val="5F7BF96D"/>
    <w:rsid w:val="5F7D9030"/>
    <w:rsid w:val="5F7FF2FF"/>
    <w:rsid w:val="5F8A49F9"/>
    <w:rsid w:val="5F8FC397"/>
    <w:rsid w:val="5F9FDC51"/>
    <w:rsid w:val="5FA52626"/>
    <w:rsid w:val="5FAE667E"/>
    <w:rsid w:val="5FAEFE87"/>
    <w:rsid w:val="5FB5E039"/>
    <w:rsid w:val="5FB77D1A"/>
    <w:rsid w:val="5FBA19E4"/>
    <w:rsid w:val="5FBDB6E2"/>
    <w:rsid w:val="5FBEB3D3"/>
    <w:rsid w:val="5FBF3533"/>
    <w:rsid w:val="5FBF7D86"/>
    <w:rsid w:val="5FBFBC41"/>
    <w:rsid w:val="5FBFE0F8"/>
    <w:rsid w:val="5FCD63E0"/>
    <w:rsid w:val="5FD3BF90"/>
    <w:rsid w:val="5FD4B304"/>
    <w:rsid w:val="5FD51199"/>
    <w:rsid w:val="5FD629D5"/>
    <w:rsid w:val="5FD6A3BE"/>
    <w:rsid w:val="5FD7D5F2"/>
    <w:rsid w:val="5FDC8E7A"/>
    <w:rsid w:val="5FDCE72A"/>
    <w:rsid w:val="5FDD4E78"/>
    <w:rsid w:val="5FDE3652"/>
    <w:rsid w:val="5FDE7002"/>
    <w:rsid w:val="5FDFE6A5"/>
    <w:rsid w:val="5FDFFF4C"/>
    <w:rsid w:val="5FE2A971"/>
    <w:rsid w:val="5FE2AF39"/>
    <w:rsid w:val="5FE7B291"/>
    <w:rsid w:val="5FEE0730"/>
    <w:rsid w:val="5FEE9816"/>
    <w:rsid w:val="5FEEEB02"/>
    <w:rsid w:val="5FEEF238"/>
    <w:rsid w:val="5FEF4519"/>
    <w:rsid w:val="5FEF5B23"/>
    <w:rsid w:val="5FEFAE26"/>
    <w:rsid w:val="5FF302D1"/>
    <w:rsid w:val="5FF33450"/>
    <w:rsid w:val="5FF3EAE3"/>
    <w:rsid w:val="5FF44619"/>
    <w:rsid w:val="5FF51564"/>
    <w:rsid w:val="5FF5455B"/>
    <w:rsid w:val="5FF5D274"/>
    <w:rsid w:val="5FF6522A"/>
    <w:rsid w:val="5FF6E368"/>
    <w:rsid w:val="5FF7220A"/>
    <w:rsid w:val="5FF95F81"/>
    <w:rsid w:val="5FFA31AB"/>
    <w:rsid w:val="5FFB97FC"/>
    <w:rsid w:val="5FFBCCEA"/>
    <w:rsid w:val="5FFBF9E3"/>
    <w:rsid w:val="5FFE0DB5"/>
    <w:rsid w:val="5FFEBB53"/>
    <w:rsid w:val="5FFEC040"/>
    <w:rsid w:val="5FFEC9CD"/>
    <w:rsid w:val="5FFF1922"/>
    <w:rsid w:val="5FFF49E0"/>
    <w:rsid w:val="5FFF8721"/>
    <w:rsid w:val="5FFF9674"/>
    <w:rsid w:val="5FFF981E"/>
    <w:rsid w:val="5FFFA4E3"/>
    <w:rsid w:val="5FFFB514"/>
    <w:rsid w:val="5FFFCCFE"/>
    <w:rsid w:val="5FFFF7A4"/>
    <w:rsid w:val="602B54AA"/>
    <w:rsid w:val="603FA4AD"/>
    <w:rsid w:val="60761C49"/>
    <w:rsid w:val="608E6054"/>
    <w:rsid w:val="60DB09F0"/>
    <w:rsid w:val="60FF6D6F"/>
    <w:rsid w:val="611D8D23"/>
    <w:rsid w:val="6155F652"/>
    <w:rsid w:val="61BD2B2D"/>
    <w:rsid w:val="61C7DB3B"/>
    <w:rsid w:val="61DF32B6"/>
    <w:rsid w:val="625F6C59"/>
    <w:rsid w:val="62CFC631"/>
    <w:rsid w:val="62E14694"/>
    <w:rsid w:val="63370545"/>
    <w:rsid w:val="634503C0"/>
    <w:rsid w:val="635FA815"/>
    <w:rsid w:val="63B79FAB"/>
    <w:rsid w:val="63BFD95A"/>
    <w:rsid w:val="63CC7F9C"/>
    <w:rsid w:val="63DF0D37"/>
    <w:rsid w:val="63FD61CF"/>
    <w:rsid w:val="63FF2AE0"/>
    <w:rsid w:val="63FFDB86"/>
    <w:rsid w:val="64656DCC"/>
    <w:rsid w:val="64AE96C2"/>
    <w:rsid w:val="64EE0939"/>
    <w:rsid w:val="64FC0161"/>
    <w:rsid w:val="65131249"/>
    <w:rsid w:val="651EFA08"/>
    <w:rsid w:val="653F687A"/>
    <w:rsid w:val="654669DF"/>
    <w:rsid w:val="6555FC5E"/>
    <w:rsid w:val="657F0679"/>
    <w:rsid w:val="65B01296"/>
    <w:rsid w:val="65BB8470"/>
    <w:rsid w:val="65C8E16A"/>
    <w:rsid w:val="65EFC319"/>
    <w:rsid w:val="65FA76B3"/>
    <w:rsid w:val="65FFB5C5"/>
    <w:rsid w:val="66302A2F"/>
    <w:rsid w:val="665DB09E"/>
    <w:rsid w:val="666E58F2"/>
    <w:rsid w:val="66AFC55B"/>
    <w:rsid w:val="66B31BA7"/>
    <w:rsid w:val="66BFFEBA"/>
    <w:rsid w:val="66D5CFAC"/>
    <w:rsid w:val="66E5500B"/>
    <w:rsid w:val="66E7AEA3"/>
    <w:rsid w:val="66F513AB"/>
    <w:rsid w:val="66F70428"/>
    <w:rsid w:val="66F70517"/>
    <w:rsid w:val="66FA900B"/>
    <w:rsid w:val="66FEB6C7"/>
    <w:rsid w:val="671F5CF4"/>
    <w:rsid w:val="675E07FA"/>
    <w:rsid w:val="6763CE9C"/>
    <w:rsid w:val="676F85BF"/>
    <w:rsid w:val="677B7A1F"/>
    <w:rsid w:val="677B7C9D"/>
    <w:rsid w:val="677BAC56"/>
    <w:rsid w:val="677C719A"/>
    <w:rsid w:val="677CDD5F"/>
    <w:rsid w:val="67957D13"/>
    <w:rsid w:val="679BF2F5"/>
    <w:rsid w:val="679D3B33"/>
    <w:rsid w:val="679F343F"/>
    <w:rsid w:val="67AFAD7E"/>
    <w:rsid w:val="67B7CC0F"/>
    <w:rsid w:val="67BDB51D"/>
    <w:rsid w:val="67BE2834"/>
    <w:rsid w:val="67BFAF64"/>
    <w:rsid w:val="67C899AB"/>
    <w:rsid w:val="67CDB5D3"/>
    <w:rsid w:val="67CF9E18"/>
    <w:rsid w:val="67D3E9B9"/>
    <w:rsid w:val="67D7235B"/>
    <w:rsid w:val="67DA0002"/>
    <w:rsid w:val="67DB2445"/>
    <w:rsid w:val="67DD8850"/>
    <w:rsid w:val="67DF0D1D"/>
    <w:rsid w:val="67E3F06A"/>
    <w:rsid w:val="67EA1AD5"/>
    <w:rsid w:val="67ED4794"/>
    <w:rsid w:val="67EDA46C"/>
    <w:rsid w:val="67EE7A55"/>
    <w:rsid w:val="67EEDF0B"/>
    <w:rsid w:val="67EF777C"/>
    <w:rsid w:val="67EFD629"/>
    <w:rsid w:val="67F4041D"/>
    <w:rsid w:val="67F71F0A"/>
    <w:rsid w:val="67F7853B"/>
    <w:rsid w:val="67F7A7B9"/>
    <w:rsid w:val="67FA7BE3"/>
    <w:rsid w:val="67FC786A"/>
    <w:rsid w:val="67FC9D80"/>
    <w:rsid w:val="67FD60D2"/>
    <w:rsid w:val="67FE2C73"/>
    <w:rsid w:val="67FE5B32"/>
    <w:rsid w:val="67FEDB31"/>
    <w:rsid w:val="67FF6A29"/>
    <w:rsid w:val="67FF9C54"/>
    <w:rsid w:val="67FFE2C1"/>
    <w:rsid w:val="68460038"/>
    <w:rsid w:val="684D1FF9"/>
    <w:rsid w:val="689B48CE"/>
    <w:rsid w:val="689F54F6"/>
    <w:rsid w:val="68BF6615"/>
    <w:rsid w:val="68DC9A92"/>
    <w:rsid w:val="68DCF393"/>
    <w:rsid w:val="68E6BA20"/>
    <w:rsid w:val="69764E6C"/>
    <w:rsid w:val="69885598"/>
    <w:rsid w:val="69B73D30"/>
    <w:rsid w:val="69F9AAF3"/>
    <w:rsid w:val="69FF921C"/>
    <w:rsid w:val="69FF969F"/>
    <w:rsid w:val="69FFE4D3"/>
    <w:rsid w:val="6A1B423B"/>
    <w:rsid w:val="6A3EC26E"/>
    <w:rsid w:val="6A465C3A"/>
    <w:rsid w:val="6A62744C"/>
    <w:rsid w:val="6A6A9C12"/>
    <w:rsid w:val="6A7940FF"/>
    <w:rsid w:val="6A7A2CC9"/>
    <w:rsid w:val="6AAE4EE0"/>
    <w:rsid w:val="6ABE3765"/>
    <w:rsid w:val="6ABED9E8"/>
    <w:rsid w:val="6AD3A36C"/>
    <w:rsid w:val="6AEBCFCF"/>
    <w:rsid w:val="6AF58888"/>
    <w:rsid w:val="6AF7737F"/>
    <w:rsid w:val="6AF7F8B0"/>
    <w:rsid w:val="6AFA1033"/>
    <w:rsid w:val="6AFB003C"/>
    <w:rsid w:val="6AFFC2D8"/>
    <w:rsid w:val="6B2E462A"/>
    <w:rsid w:val="6B58558A"/>
    <w:rsid w:val="6B6C10BA"/>
    <w:rsid w:val="6B7B2631"/>
    <w:rsid w:val="6B7ECBFF"/>
    <w:rsid w:val="6B7F323A"/>
    <w:rsid w:val="6B7FE25F"/>
    <w:rsid w:val="6B7FFD68"/>
    <w:rsid w:val="6B986B1C"/>
    <w:rsid w:val="6B9EE6BE"/>
    <w:rsid w:val="6BADFF03"/>
    <w:rsid w:val="6BAF3292"/>
    <w:rsid w:val="6BBBF09E"/>
    <w:rsid w:val="6BBE06AD"/>
    <w:rsid w:val="6BBE1BC7"/>
    <w:rsid w:val="6BBF73C8"/>
    <w:rsid w:val="6BDD381F"/>
    <w:rsid w:val="6BE55571"/>
    <w:rsid w:val="6BF3D364"/>
    <w:rsid w:val="6BF4DD1F"/>
    <w:rsid w:val="6BF910F9"/>
    <w:rsid w:val="6BFEA7B9"/>
    <w:rsid w:val="6BFEE391"/>
    <w:rsid w:val="6BFF1D55"/>
    <w:rsid w:val="6BFF58CC"/>
    <w:rsid w:val="6BFF7FBE"/>
    <w:rsid w:val="6BFFF981"/>
    <w:rsid w:val="6C286AEE"/>
    <w:rsid w:val="6C6DFC3E"/>
    <w:rsid w:val="6C7FBA8D"/>
    <w:rsid w:val="6CCCA892"/>
    <w:rsid w:val="6CD552CE"/>
    <w:rsid w:val="6CDDC4E2"/>
    <w:rsid w:val="6CDE350C"/>
    <w:rsid w:val="6CE714FE"/>
    <w:rsid w:val="6CE77EC2"/>
    <w:rsid w:val="6CEFF827"/>
    <w:rsid w:val="6CF0B7BB"/>
    <w:rsid w:val="6CF83F07"/>
    <w:rsid w:val="6CFB0E52"/>
    <w:rsid w:val="6CFBF53C"/>
    <w:rsid w:val="6CFC61E3"/>
    <w:rsid w:val="6CFFD66E"/>
    <w:rsid w:val="6D2F3AA6"/>
    <w:rsid w:val="6D342E67"/>
    <w:rsid w:val="6D3F8E66"/>
    <w:rsid w:val="6D5F1BDF"/>
    <w:rsid w:val="6D67470B"/>
    <w:rsid w:val="6D6C68E1"/>
    <w:rsid w:val="6D77200A"/>
    <w:rsid w:val="6D7B29BD"/>
    <w:rsid w:val="6D7B61D0"/>
    <w:rsid w:val="6D7F4622"/>
    <w:rsid w:val="6D7F526D"/>
    <w:rsid w:val="6D9F4FE0"/>
    <w:rsid w:val="6DACD6B4"/>
    <w:rsid w:val="6DADCF9D"/>
    <w:rsid w:val="6DB338C5"/>
    <w:rsid w:val="6DB404C3"/>
    <w:rsid w:val="6DB99D9C"/>
    <w:rsid w:val="6DBBC161"/>
    <w:rsid w:val="6DBD8959"/>
    <w:rsid w:val="6DBFB5C8"/>
    <w:rsid w:val="6DC723E6"/>
    <w:rsid w:val="6DCE892F"/>
    <w:rsid w:val="6DCFA68B"/>
    <w:rsid w:val="6DDBA17B"/>
    <w:rsid w:val="6DDF8251"/>
    <w:rsid w:val="6DE7E498"/>
    <w:rsid w:val="6DEC7B4C"/>
    <w:rsid w:val="6DEF7201"/>
    <w:rsid w:val="6DEF91E7"/>
    <w:rsid w:val="6DEFF79E"/>
    <w:rsid w:val="6DF1B28C"/>
    <w:rsid w:val="6DF79FA6"/>
    <w:rsid w:val="6DF7BB61"/>
    <w:rsid w:val="6DF7D23A"/>
    <w:rsid w:val="6DFAEE8C"/>
    <w:rsid w:val="6DFAF592"/>
    <w:rsid w:val="6DFE6E01"/>
    <w:rsid w:val="6DFE7458"/>
    <w:rsid w:val="6DFF3AEF"/>
    <w:rsid w:val="6E2609E4"/>
    <w:rsid w:val="6E39C6B9"/>
    <w:rsid w:val="6E3A8E6D"/>
    <w:rsid w:val="6E3D742C"/>
    <w:rsid w:val="6E3E7075"/>
    <w:rsid w:val="6E521DCC"/>
    <w:rsid w:val="6E57EDB2"/>
    <w:rsid w:val="6E6BF552"/>
    <w:rsid w:val="6E6EDB00"/>
    <w:rsid w:val="6E77B11C"/>
    <w:rsid w:val="6E7BB5E6"/>
    <w:rsid w:val="6E7D7384"/>
    <w:rsid w:val="6E7D7416"/>
    <w:rsid w:val="6E7F6945"/>
    <w:rsid w:val="6E7FFB7F"/>
    <w:rsid w:val="6E83D16A"/>
    <w:rsid w:val="6E8C583F"/>
    <w:rsid w:val="6E9B519C"/>
    <w:rsid w:val="6EA6267E"/>
    <w:rsid w:val="6EA7B369"/>
    <w:rsid w:val="6EA9BD6C"/>
    <w:rsid w:val="6EAB0691"/>
    <w:rsid w:val="6EB71BCF"/>
    <w:rsid w:val="6EB74B50"/>
    <w:rsid w:val="6EB98D12"/>
    <w:rsid w:val="6EBE1779"/>
    <w:rsid w:val="6EBF2133"/>
    <w:rsid w:val="6EC1FD35"/>
    <w:rsid w:val="6ECBB756"/>
    <w:rsid w:val="6ED3C74D"/>
    <w:rsid w:val="6ED5C145"/>
    <w:rsid w:val="6EDB9CC9"/>
    <w:rsid w:val="6EDBE00F"/>
    <w:rsid w:val="6EDE0DD6"/>
    <w:rsid w:val="6EE6BB4F"/>
    <w:rsid w:val="6EE7B01A"/>
    <w:rsid w:val="6EE7EAFE"/>
    <w:rsid w:val="6EEBB99A"/>
    <w:rsid w:val="6EEFA456"/>
    <w:rsid w:val="6EEFCBF6"/>
    <w:rsid w:val="6EEFDF56"/>
    <w:rsid w:val="6EF1B0C2"/>
    <w:rsid w:val="6EF3A76A"/>
    <w:rsid w:val="6EF3CDB3"/>
    <w:rsid w:val="6EFBED2B"/>
    <w:rsid w:val="6EFF571E"/>
    <w:rsid w:val="6EFF9699"/>
    <w:rsid w:val="6EFFBB2A"/>
    <w:rsid w:val="6EFFEEE9"/>
    <w:rsid w:val="6F257D66"/>
    <w:rsid w:val="6F2F0280"/>
    <w:rsid w:val="6F2FAB8D"/>
    <w:rsid w:val="6F3B4626"/>
    <w:rsid w:val="6F3B87A3"/>
    <w:rsid w:val="6F3FA056"/>
    <w:rsid w:val="6F5D8DA7"/>
    <w:rsid w:val="6F5E921C"/>
    <w:rsid w:val="6F5F4D94"/>
    <w:rsid w:val="6F67E4B4"/>
    <w:rsid w:val="6F6DF4B0"/>
    <w:rsid w:val="6F7735FC"/>
    <w:rsid w:val="6F77B938"/>
    <w:rsid w:val="6F77FFEA"/>
    <w:rsid w:val="6F795DCB"/>
    <w:rsid w:val="6F7A90F1"/>
    <w:rsid w:val="6F7BB10B"/>
    <w:rsid w:val="6F7BD50B"/>
    <w:rsid w:val="6F7D17AB"/>
    <w:rsid w:val="6F7D3374"/>
    <w:rsid w:val="6F7D4210"/>
    <w:rsid w:val="6F7E6751"/>
    <w:rsid w:val="6F7E9A51"/>
    <w:rsid w:val="6F7F146A"/>
    <w:rsid w:val="6F7F31D0"/>
    <w:rsid w:val="6F7FC569"/>
    <w:rsid w:val="6F7FD023"/>
    <w:rsid w:val="6F7FF8B2"/>
    <w:rsid w:val="6F8B5849"/>
    <w:rsid w:val="6F97BF75"/>
    <w:rsid w:val="6F9BBFED"/>
    <w:rsid w:val="6F9D1F5A"/>
    <w:rsid w:val="6F9D867A"/>
    <w:rsid w:val="6F9F1448"/>
    <w:rsid w:val="6F9F5609"/>
    <w:rsid w:val="6F9FA7D0"/>
    <w:rsid w:val="6FA7A45F"/>
    <w:rsid w:val="6FAC266E"/>
    <w:rsid w:val="6FB22F3A"/>
    <w:rsid w:val="6FB3D5DF"/>
    <w:rsid w:val="6FB69972"/>
    <w:rsid w:val="6FB781C1"/>
    <w:rsid w:val="6FB7983D"/>
    <w:rsid w:val="6FB7F5B3"/>
    <w:rsid w:val="6FB8FDE9"/>
    <w:rsid w:val="6FB93D6A"/>
    <w:rsid w:val="6FBA9624"/>
    <w:rsid w:val="6FBD1311"/>
    <w:rsid w:val="6FBF0CBF"/>
    <w:rsid w:val="6FBF1437"/>
    <w:rsid w:val="6FBF23ED"/>
    <w:rsid w:val="6FBF5124"/>
    <w:rsid w:val="6FBF77C1"/>
    <w:rsid w:val="6FCD203C"/>
    <w:rsid w:val="6FCF9176"/>
    <w:rsid w:val="6FD66E95"/>
    <w:rsid w:val="6FD94680"/>
    <w:rsid w:val="6FDD58C8"/>
    <w:rsid w:val="6FDD5F5A"/>
    <w:rsid w:val="6FDEB11F"/>
    <w:rsid w:val="6FDF5AD7"/>
    <w:rsid w:val="6FE374BE"/>
    <w:rsid w:val="6FE571A2"/>
    <w:rsid w:val="6FE75233"/>
    <w:rsid w:val="6FE75C14"/>
    <w:rsid w:val="6FE7CBD6"/>
    <w:rsid w:val="6FE8A1DB"/>
    <w:rsid w:val="6FEA6E9D"/>
    <w:rsid w:val="6FEDA790"/>
    <w:rsid w:val="6FEDCA6F"/>
    <w:rsid w:val="6FEF8C3A"/>
    <w:rsid w:val="6FEFA139"/>
    <w:rsid w:val="6FF34B87"/>
    <w:rsid w:val="6FF5426F"/>
    <w:rsid w:val="6FF6A4AD"/>
    <w:rsid w:val="6FF7B0E4"/>
    <w:rsid w:val="6FF7B682"/>
    <w:rsid w:val="6FF7C29C"/>
    <w:rsid w:val="6FF7E2F7"/>
    <w:rsid w:val="6FFA5470"/>
    <w:rsid w:val="6FFB06B3"/>
    <w:rsid w:val="6FFB7919"/>
    <w:rsid w:val="6FFD59A3"/>
    <w:rsid w:val="6FFD8A27"/>
    <w:rsid w:val="6FFD9714"/>
    <w:rsid w:val="6FFD98EE"/>
    <w:rsid w:val="6FFDC8F7"/>
    <w:rsid w:val="6FFEA186"/>
    <w:rsid w:val="6FFEB065"/>
    <w:rsid w:val="6FFF1D0E"/>
    <w:rsid w:val="6FFF27E8"/>
    <w:rsid w:val="6FFF3619"/>
    <w:rsid w:val="6FFF5BFB"/>
    <w:rsid w:val="6FFFD520"/>
    <w:rsid w:val="6FFFE4B6"/>
    <w:rsid w:val="6FFFFCD8"/>
    <w:rsid w:val="70372480"/>
    <w:rsid w:val="707FE371"/>
    <w:rsid w:val="70A63F1D"/>
    <w:rsid w:val="70AE8B25"/>
    <w:rsid w:val="70B50D08"/>
    <w:rsid w:val="70BF4D52"/>
    <w:rsid w:val="70F37E48"/>
    <w:rsid w:val="70F7C76B"/>
    <w:rsid w:val="71AB73ED"/>
    <w:rsid w:val="71CA075A"/>
    <w:rsid w:val="71D75CA7"/>
    <w:rsid w:val="71D9AE9B"/>
    <w:rsid w:val="71DCB315"/>
    <w:rsid w:val="71EF89B6"/>
    <w:rsid w:val="71F7EE0D"/>
    <w:rsid w:val="71FB3107"/>
    <w:rsid w:val="71FB909F"/>
    <w:rsid w:val="71FB9CCE"/>
    <w:rsid w:val="71FE7069"/>
    <w:rsid w:val="71FEBDBA"/>
    <w:rsid w:val="71FF0DD6"/>
    <w:rsid w:val="71FFE248"/>
    <w:rsid w:val="726FE744"/>
    <w:rsid w:val="7276D3A3"/>
    <w:rsid w:val="72773F28"/>
    <w:rsid w:val="7279BCA7"/>
    <w:rsid w:val="727B540D"/>
    <w:rsid w:val="72B740ED"/>
    <w:rsid w:val="72C56C66"/>
    <w:rsid w:val="72EBD510"/>
    <w:rsid w:val="72EF081F"/>
    <w:rsid w:val="72FB163D"/>
    <w:rsid w:val="72FF42E2"/>
    <w:rsid w:val="731D61B6"/>
    <w:rsid w:val="733FD015"/>
    <w:rsid w:val="734FB739"/>
    <w:rsid w:val="735E74F9"/>
    <w:rsid w:val="735F6FBF"/>
    <w:rsid w:val="735F9F31"/>
    <w:rsid w:val="7367D9D7"/>
    <w:rsid w:val="736BD754"/>
    <w:rsid w:val="737359DB"/>
    <w:rsid w:val="7374529D"/>
    <w:rsid w:val="737C9C9D"/>
    <w:rsid w:val="73AF3F74"/>
    <w:rsid w:val="73AF78F7"/>
    <w:rsid w:val="73B77641"/>
    <w:rsid w:val="73BB6663"/>
    <w:rsid w:val="73BB77AE"/>
    <w:rsid w:val="73BDC456"/>
    <w:rsid w:val="73BF60DA"/>
    <w:rsid w:val="73D34007"/>
    <w:rsid w:val="73DF86A6"/>
    <w:rsid w:val="73E11270"/>
    <w:rsid w:val="73EBC83A"/>
    <w:rsid w:val="73EFCA1F"/>
    <w:rsid w:val="73EFE493"/>
    <w:rsid w:val="73F3CA3B"/>
    <w:rsid w:val="73F77F00"/>
    <w:rsid w:val="73FB9867"/>
    <w:rsid w:val="73FBB016"/>
    <w:rsid w:val="73FBE5A0"/>
    <w:rsid w:val="73FCC96E"/>
    <w:rsid w:val="73FD5647"/>
    <w:rsid w:val="73FD761E"/>
    <w:rsid w:val="73FE900C"/>
    <w:rsid w:val="73FEBABD"/>
    <w:rsid w:val="73FEC641"/>
    <w:rsid w:val="73FF18C8"/>
    <w:rsid w:val="73FF395A"/>
    <w:rsid w:val="73FFB4E1"/>
    <w:rsid w:val="743F00EF"/>
    <w:rsid w:val="7445AFEE"/>
    <w:rsid w:val="744F5B24"/>
    <w:rsid w:val="747BA83B"/>
    <w:rsid w:val="747F329E"/>
    <w:rsid w:val="747F4E4E"/>
    <w:rsid w:val="747F858C"/>
    <w:rsid w:val="749C6ACA"/>
    <w:rsid w:val="74BE132D"/>
    <w:rsid w:val="74CAF2D9"/>
    <w:rsid w:val="74DB286C"/>
    <w:rsid w:val="74DFBE13"/>
    <w:rsid w:val="74E30D37"/>
    <w:rsid w:val="74EDC6B1"/>
    <w:rsid w:val="74F49EB4"/>
    <w:rsid w:val="74F54CAC"/>
    <w:rsid w:val="74F91E6B"/>
    <w:rsid w:val="74FE39AA"/>
    <w:rsid w:val="74FFAD17"/>
    <w:rsid w:val="74FFBA7A"/>
    <w:rsid w:val="7537DB14"/>
    <w:rsid w:val="753C49C3"/>
    <w:rsid w:val="753F56BF"/>
    <w:rsid w:val="753FD18B"/>
    <w:rsid w:val="7564EDB6"/>
    <w:rsid w:val="756F8B31"/>
    <w:rsid w:val="75774FE1"/>
    <w:rsid w:val="75778F1B"/>
    <w:rsid w:val="757B917B"/>
    <w:rsid w:val="757CA712"/>
    <w:rsid w:val="7587624C"/>
    <w:rsid w:val="75979E41"/>
    <w:rsid w:val="759E3A7F"/>
    <w:rsid w:val="759EB863"/>
    <w:rsid w:val="75A808F9"/>
    <w:rsid w:val="75AF2BCF"/>
    <w:rsid w:val="75AF73C4"/>
    <w:rsid w:val="75BDEEF8"/>
    <w:rsid w:val="75BEAB96"/>
    <w:rsid w:val="75BF54B4"/>
    <w:rsid w:val="75CF4910"/>
    <w:rsid w:val="75DDAE25"/>
    <w:rsid w:val="75DF0F7A"/>
    <w:rsid w:val="75E6B71D"/>
    <w:rsid w:val="75E9A881"/>
    <w:rsid w:val="75EAED7F"/>
    <w:rsid w:val="75EB26B9"/>
    <w:rsid w:val="75F21B07"/>
    <w:rsid w:val="75F6BA20"/>
    <w:rsid w:val="75F70101"/>
    <w:rsid w:val="75F7A5EF"/>
    <w:rsid w:val="75F7F80B"/>
    <w:rsid w:val="75FCD945"/>
    <w:rsid w:val="75FD7CA0"/>
    <w:rsid w:val="75FD80A4"/>
    <w:rsid w:val="75FE24D0"/>
    <w:rsid w:val="75FEF7AE"/>
    <w:rsid w:val="75FF6180"/>
    <w:rsid w:val="75FFA2C6"/>
    <w:rsid w:val="75FFB018"/>
    <w:rsid w:val="760FF8FD"/>
    <w:rsid w:val="76180828"/>
    <w:rsid w:val="7639CFAA"/>
    <w:rsid w:val="765B7D7C"/>
    <w:rsid w:val="765F9B79"/>
    <w:rsid w:val="76791E73"/>
    <w:rsid w:val="767B47F7"/>
    <w:rsid w:val="767BA8AC"/>
    <w:rsid w:val="767F36A3"/>
    <w:rsid w:val="767FCDAD"/>
    <w:rsid w:val="769D3D1E"/>
    <w:rsid w:val="769FCFCE"/>
    <w:rsid w:val="76AB48DF"/>
    <w:rsid w:val="76AFB7BC"/>
    <w:rsid w:val="76BA5E92"/>
    <w:rsid w:val="76BB8309"/>
    <w:rsid w:val="76CBA831"/>
    <w:rsid w:val="76CD9F59"/>
    <w:rsid w:val="76CE9BC8"/>
    <w:rsid w:val="76D1F3BF"/>
    <w:rsid w:val="76D75FF1"/>
    <w:rsid w:val="76DD26AF"/>
    <w:rsid w:val="76E47C74"/>
    <w:rsid w:val="76EB8803"/>
    <w:rsid w:val="76EF9609"/>
    <w:rsid w:val="76EFC856"/>
    <w:rsid w:val="76F6303B"/>
    <w:rsid w:val="76F93CDB"/>
    <w:rsid w:val="76FB4248"/>
    <w:rsid w:val="76FD2861"/>
    <w:rsid w:val="76FD3D6F"/>
    <w:rsid w:val="76FE1AAA"/>
    <w:rsid w:val="76FE30DC"/>
    <w:rsid w:val="76FE3AD6"/>
    <w:rsid w:val="76FF4E22"/>
    <w:rsid w:val="76FF7CBA"/>
    <w:rsid w:val="76FFCCCE"/>
    <w:rsid w:val="771FECA0"/>
    <w:rsid w:val="77352950"/>
    <w:rsid w:val="7737BB24"/>
    <w:rsid w:val="773D9084"/>
    <w:rsid w:val="773E1D74"/>
    <w:rsid w:val="773FFF79"/>
    <w:rsid w:val="77462DAD"/>
    <w:rsid w:val="7756D72F"/>
    <w:rsid w:val="775A5191"/>
    <w:rsid w:val="775B823E"/>
    <w:rsid w:val="775E249F"/>
    <w:rsid w:val="775FD87A"/>
    <w:rsid w:val="77655CD9"/>
    <w:rsid w:val="776702A9"/>
    <w:rsid w:val="7767E86E"/>
    <w:rsid w:val="776A7CDC"/>
    <w:rsid w:val="776A84AB"/>
    <w:rsid w:val="776C4603"/>
    <w:rsid w:val="776F1361"/>
    <w:rsid w:val="77736053"/>
    <w:rsid w:val="777AF57D"/>
    <w:rsid w:val="777D3CE8"/>
    <w:rsid w:val="777F1E97"/>
    <w:rsid w:val="777F7385"/>
    <w:rsid w:val="777FAA81"/>
    <w:rsid w:val="777FC2E4"/>
    <w:rsid w:val="77853B35"/>
    <w:rsid w:val="778B2F8C"/>
    <w:rsid w:val="77978ECA"/>
    <w:rsid w:val="779A4DE8"/>
    <w:rsid w:val="779B1F69"/>
    <w:rsid w:val="779B2CEF"/>
    <w:rsid w:val="779E15F0"/>
    <w:rsid w:val="779E40D9"/>
    <w:rsid w:val="779F1D5D"/>
    <w:rsid w:val="77AE53DC"/>
    <w:rsid w:val="77AFC8E5"/>
    <w:rsid w:val="77B15CC4"/>
    <w:rsid w:val="77B5609E"/>
    <w:rsid w:val="77B65997"/>
    <w:rsid w:val="77B7552B"/>
    <w:rsid w:val="77B79AD2"/>
    <w:rsid w:val="77B91A5B"/>
    <w:rsid w:val="77BB1D8B"/>
    <w:rsid w:val="77BE7EB1"/>
    <w:rsid w:val="77BEE758"/>
    <w:rsid w:val="77BF2CBC"/>
    <w:rsid w:val="77BF3C4F"/>
    <w:rsid w:val="77BF4498"/>
    <w:rsid w:val="77BF669F"/>
    <w:rsid w:val="77BFB87B"/>
    <w:rsid w:val="77BFD515"/>
    <w:rsid w:val="77BFE4DB"/>
    <w:rsid w:val="77C53FFF"/>
    <w:rsid w:val="77CDB553"/>
    <w:rsid w:val="77CF4FE5"/>
    <w:rsid w:val="77CF7DB0"/>
    <w:rsid w:val="77CFAF0C"/>
    <w:rsid w:val="77CFC589"/>
    <w:rsid w:val="77D37790"/>
    <w:rsid w:val="77D3B469"/>
    <w:rsid w:val="77D3B87C"/>
    <w:rsid w:val="77DA80E6"/>
    <w:rsid w:val="77DBEA25"/>
    <w:rsid w:val="77DC0799"/>
    <w:rsid w:val="77DC5B6E"/>
    <w:rsid w:val="77DD113F"/>
    <w:rsid w:val="77DD82DB"/>
    <w:rsid w:val="77DE0416"/>
    <w:rsid w:val="77DE7C22"/>
    <w:rsid w:val="77DF4474"/>
    <w:rsid w:val="77DF4ED2"/>
    <w:rsid w:val="77DF6268"/>
    <w:rsid w:val="77E1B3C8"/>
    <w:rsid w:val="77E45167"/>
    <w:rsid w:val="77E4C2F9"/>
    <w:rsid w:val="77E59E9C"/>
    <w:rsid w:val="77E74C52"/>
    <w:rsid w:val="77E74DD7"/>
    <w:rsid w:val="77E7754C"/>
    <w:rsid w:val="77E7A39E"/>
    <w:rsid w:val="77E7AEEC"/>
    <w:rsid w:val="77E94D8D"/>
    <w:rsid w:val="77EC7426"/>
    <w:rsid w:val="77EF711C"/>
    <w:rsid w:val="77EF9994"/>
    <w:rsid w:val="77EFA978"/>
    <w:rsid w:val="77F05151"/>
    <w:rsid w:val="77F23745"/>
    <w:rsid w:val="77F2E383"/>
    <w:rsid w:val="77F32025"/>
    <w:rsid w:val="77F331F0"/>
    <w:rsid w:val="77F4F2A4"/>
    <w:rsid w:val="77F54BA3"/>
    <w:rsid w:val="77F5836E"/>
    <w:rsid w:val="77F59735"/>
    <w:rsid w:val="77F773CE"/>
    <w:rsid w:val="77F77462"/>
    <w:rsid w:val="77F793B4"/>
    <w:rsid w:val="77F7ED76"/>
    <w:rsid w:val="77F82492"/>
    <w:rsid w:val="77F9A7B0"/>
    <w:rsid w:val="77FB057C"/>
    <w:rsid w:val="77FB1B91"/>
    <w:rsid w:val="77FB8F9C"/>
    <w:rsid w:val="77FBBD4F"/>
    <w:rsid w:val="77FC14B6"/>
    <w:rsid w:val="77FCEA10"/>
    <w:rsid w:val="77FD5B51"/>
    <w:rsid w:val="77FDA164"/>
    <w:rsid w:val="77FDA7C4"/>
    <w:rsid w:val="77FDABDE"/>
    <w:rsid w:val="77FE4CEC"/>
    <w:rsid w:val="77FE6ACE"/>
    <w:rsid w:val="77FE92F9"/>
    <w:rsid w:val="77FEA9F4"/>
    <w:rsid w:val="77FF014B"/>
    <w:rsid w:val="77FF512C"/>
    <w:rsid w:val="77FFA684"/>
    <w:rsid w:val="77FFCC03"/>
    <w:rsid w:val="77FFD54F"/>
    <w:rsid w:val="77FFE8C3"/>
    <w:rsid w:val="77FFFC77"/>
    <w:rsid w:val="784ABBD0"/>
    <w:rsid w:val="785E480D"/>
    <w:rsid w:val="78842966"/>
    <w:rsid w:val="78CD98D3"/>
    <w:rsid w:val="78E7FFFC"/>
    <w:rsid w:val="78FB27B8"/>
    <w:rsid w:val="78FF3997"/>
    <w:rsid w:val="78FFB519"/>
    <w:rsid w:val="79377F7C"/>
    <w:rsid w:val="79634100"/>
    <w:rsid w:val="79636463"/>
    <w:rsid w:val="797F327B"/>
    <w:rsid w:val="797F4016"/>
    <w:rsid w:val="797FED54"/>
    <w:rsid w:val="798C467A"/>
    <w:rsid w:val="79B17BD5"/>
    <w:rsid w:val="79B8A952"/>
    <w:rsid w:val="79BDB5C9"/>
    <w:rsid w:val="79D72303"/>
    <w:rsid w:val="79D7B65A"/>
    <w:rsid w:val="79DD01A7"/>
    <w:rsid w:val="79DF8307"/>
    <w:rsid w:val="79EC7C8E"/>
    <w:rsid w:val="79F44E53"/>
    <w:rsid w:val="79F7C7E6"/>
    <w:rsid w:val="79F7C995"/>
    <w:rsid w:val="79F919F0"/>
    <w:rsid w:val="79FB8DA3"/>
    <w:rsid w:val="79FBFF85"/>
    <w:rsid w:val="79FD31BB"/>
    <w:rsid w:val="79FF3418"/>
    <w:rsid w:val="79FF5401"/>
    <w:rsid w:val="79FF605A"/>
    <w:rsid w:val="79FF9ECE"/>
    <w:rsid w:val="79FFB908"/>
    <w:rsid w:val="79FFC276"/>
    <w:rsid w:val="79FFF5B5"/>
    <w:rsid w:val="7A1AF68B"/>
    <w:rsid w:val="7A2786DF"/>
    <w:rsid w:val="7A3A72D0"/>
    <w:rsid w:val="7A60C525"/>
    <w:rsid w:val="7A745729"/>
    <w:rsid w:val="7A75B347"/>
    <w:rsid w:val="7A7B34E6"/>
    <w:rsid w:val="7A7CC3F2"/>
    <w:rsid w:val="7A7F8C2E"/>
    <w:rsid w:val="7A884703"/>
    <w:rsid w:val="7A92F0B4"/>
    <w:rsid w:val="7AB7306C"/>
    <w:rsid w:val="7ABBBFE0"/>
    <w:rsid w:val="7ABE45F4"/>
    <w:rsid w:val="7ABF5498"/>
    <w:rsid w:val="7AC72B12"/>
    <w:rsid w:val="7ADB64FE"/>
    <w:rsid w:val="7ADC43BF"/>
    <w:rsid w:val="7ADF719A"/>
    <w:rsid w:val="7ADF81FE"/>
    <w:rsid w:val="7ADF9DA6"/>
    <w:rsid w:val="7ADFB61C"/>
    <w:rsid w:val="7AE33A31"/>
    <w:rsid w:val="7AE726E5"/>
    <w:rsid w:val="7AE92E95"/>
    <w:rsid w:val="7AEA48E3"/>
    <w:rsid w:val="7AEBE513"/>
    <w:rsid w:val="7AECB9A0"/>
    <w:rsid w:val="7AEF4F64"/>
    <w:rsid w:val="7AF18DF6"/>
    <w:rsid w:val="7AF71B5D"/>
    <w:rsid w:val="7AF73708"/>
    <w:rsid w:val="7AF78471"/>
    <w:rsid w:val="7AF7F6F9"/>
    <w:rsid w:val="7AF8BBCB"/>
    <w:rsid w:val="7AF96505"/>
    <w:rsid w:val="7AFA86D6"/>
    <w:rsid w:val="7AFB0AA8"/>
    <w:rsid w:val="7AFC5D41"/>
    <w:rsid w:val="7AFD6359"/>
    <w:rsid w:val="7AFE793F"/>
    <w:rsid w:val="7AFEC13F"/>
    <w:rsid w:val="7AFF0C3C"/>
    <w:rsid w:val="7AFF5859"/>
    <w:rsid w:val="7B13D66D"/>
    <w:rsid w:val="7B1FAE91"/>
    <w:rsid w:val="7B20EF8D"/>
    <w:rsid w:val="7B223E17"/>
    <w:rsid w:val="7B2D35AF"/>
    <w:rsid w:val="7B2F1AA2"/>
    <w:rsid w:val="7B3D327C"/>
    <w:rsid w:val="7B3DC706"/>
    <w:rsid w:val="7B3E266A"/>
    <w:rsid w:val="7B3F722A"/>
    <w:rsid w:val="7B557F76"/>
    <w:rsid w:val="7B59EBCA"/>
    <w:rsid w:val="7B5C3EBE"/>
    <w:rsid w:val="7B5D5982"/>
    <w:rsid w:val="7B6E9077"/>
    <w:rsid w:val="7B6F2FD6"/>
    <w:rsid w:val="7B6F73FA"/>
    <w:rsid w:val="7B6FD5C1"/>
    <w:rsid w:val="7B6FEC20"/>
    <w:rsid w:val="7B6FFAB7"/>
    <w:rsid w:val="7B7798E9"/>
    <w:rsid w:val="7B7799A8"/>
    <w:rsid w:val="7B786445"/>
    <w:rsid w:val="7B79EEEF"/>
    <w:rsid w:val="7B79F563"/>
    <w:rsid w:val="7B7A6E6E"/>
    <w:rsid w:val="7B7A8C81"/>
    <w:rsid w:val="7B7BAA08"/>
    <w:rsid w:val="7B7D8D04"/>
    <w:rsid w:val="7B7DE475"/>
    <w:rsid w:val="7B7E0187"/>
    <w:rsid w:val="7B7E8A1E"/>
    <w:rsid w:val="7B7F45DF"/>
    <w:rsid w:val="7B7FF058"/>
    <w:rsid w:val="7B8BFBE6"/>
    <w:rsid w:val="7B8DD2BA"/>
    <w:rsid w:val="7B8F90B7"/>
    <w:rsid w:val="7B97872F"/>
    <w:rsid w:val="7B9BCBC2"/>
    <w:rsid w:val="7B9CC77F"/>
    <w:rsid w:val="7B9E309E"/>
    <w:rsid w:val="7BA368F6"/>
    <w:rsid w:val="7BA5B1ED"/>
    <w:rsid w:val="7BA60FAB"/>
    <w:rsid w:val="7BA719B2"/>
    <w:rsid w:val="7BA7B339"/>
    <w:rsid w:val="7BA7FC13"/>
    <w:rsid w:val="7BABEEDD"/>
    <w:rsid w:val="7BAD9D68"/>
    <w:rsid w:val="7BADF076"/>
    <w:rsid w:val="7BB7BA52"/>
    <w:rsid w:val="7BB891B4"/>
    <w:rsid w:val="7BBBE3BE"/>
    <w:rsid w:val="7BBCBFA4"/>
    <w:rsid w:val="7BBD3635"/>
    <w:rsid w:val="7BBEC98E"/>
    <w:rsid w:val="7BBF279D"/>
    <w:rsid w:val="7BBF2A11"/>
    <w:rsid w:val="7BCE3E07"/>
    <w:rsid w:val="7BCF0265"/>
    <w:rsid w:val="7BCF6FD9"/>
    <w:rsid w:val="7BCF9AE5"/>
    <w:rsid w:val="7BD1B146"/>
    <w:rsid w:val="7BD49624"/>
    <w:rsid w:val="7BD7F562"/>
    <w:rsid w:val="7BDD349F"/>
    <w:rsid w:val="7BDF9821"/>
    <w:rsid w:val="7BE34829"/>
    <w:rsid w:val="7BE657B8"/>
    <w:rsid w:val="7BE9E8A7"/>
    <w:rsid w:val="7BEB817C"/>
    <w:rsid w:val="7BEBB267"/>
    <w:rsid w:val="7BED38C1"/>
    <w:rsid w:val="7BEE2CFE"/>
    <w:rsid w:val="7BEF5C93"/>
    <w:rsid w:val="7BEF71AF"/>
    <w:rsid w:val="7BEF9081"/>
    <w:rsid w:val="7BEFCB5A"/>
    <w:rsid w:val="7BEFE27D"/>
    <w:rsid w:val="7BF1EA69"/>
    <w:rsid w:val="7BF3789F"/>
    <w:rsid w:val="7BF46DBB"/>
    <w:rsid w:val="7BF5135A"/>
    <w:rsid w:val="7BF5BF3D"/>
    <w:rsid w:val="7BF62519"/>
    <w:rsid w:val="7BF6BB8F"/>
    <w:rsid w:val="7BF6BC2A"/>
    <w:rsid w:val="7BF7ACE0"/>
    <w:rsid w:val="7BF7C418"/>
    <w:rsid w:val="7BF7E3F1"/>
    <w:rsid w:val="7BF80682"/>
    <w:rsid w:val="7BF80ECB"/>
    <w:rsid w:val="7BF8B8E8"/>
    <w:rsid w:val="7BF9BE31"/>
    <w:rsid w:val="7BF9EE7F"/>
    <w:rsid w:val="7BFA21EF"/>
    <w:rsid w:val="7BFB2B51"/>
    <w:rsid w:val="7BFB3945"/>
    <w:rsid w:val="7BFB3B63"/>
    <w:rsid w:val="7BFB4569"/>
    <w:rsid w:val="7BFB556E"/>
    <w:rsid w:val="7BFB7368"/>
    <w:rsid w:val="7BFB9FA6"/>
    <w:rsid w:val="7BFC8D41"/>
    <w:rsid w:val="7BFCA0E8"/>
    <w:rsid w:val="7BFCAB14"/>
    <w:rsid w:val="7BFD145B"/>
    <w:rsid w:val="7BFD314B"/>
    <w:rsid w:val="7BFD3BDB"/>
    <w:rsid w:val="7BFD4033"/>
    <w:rsid w:val="7BFD442A"/>
    <w:rsid w:val="7BFD4E0C"/>
    <w:rsid w:val="7BFD4E58"/>
    <w:rsid w:val="7BFDB21D"/>
    <w:rsid w:val="7BFE255B"/>
    <w:rsid w:val="7BFE6691"/>
    <w:rsid w:val="7BFECEB1"/>
    <w:rsid w:val="7BFED028"/>
    <w:rsid w:val="7BFF06F8"/>
    <w:rsid w:val="7BFF2F6A"/>
    <w:rsid w:val="7BFF677F"/>
    <w:rsid w:val="7BFF8781"/>
    <w:rsid w:val="7BFF8A35"/>
    <w:rsid w:val="7BFF8B14"/>
    <w:rsid w:val="7BFF9966"/>
    <w:rsid w:val="7BFF9D43"/>
    <w:rsid w:val="7BFFA791"/>
    <w:rsid w:val="7BFFA97A"/>
    <w:rsid w:val="7BFFB724"/>
    <w:rsid w:val="7BFFBB14"/>
    <w:rsid w:val="7BFFBD4A"/>
    <w:rsid w:val="7BFFBE61"/>
    <w:rsid w:val="7BFFD0B0"/>
    <w:rsid w:val="7BFFEAD3"/>
    <w:rsid w:val="7C5E8C2D"/>
    <w:rsid w:val="7C63559C"/>
    <w:rsid w:val="7C6B75D0"/>
    <w:rsid w:val="7C6BC515"/>
    <w:rsid w:val="7C772ADD"/>
    <w:rsid w:val="7C7777BE"/>
    <w:rsid w:val="7C790B6D"/>
    <w:rsid w:val="7C7D7334"/>
    <w:rsid w:val="7C7FBFF2"/>
    <w:rsid w:val="7CAF8DC5"/>
    <w:rsid w:val="7CAFF8B4"/>
    <w:rsid w:val="7CB5C121"/>
    <w:rsid w:val="7CB7CC66"/>
    <w:rsid w:val="7CD6DD18"/>
    <w:rsid w:val="7CD72C57"/>
    <w:rsid w:val="7CD7F767"/>
    <w:rsid w:val="7CDB9B45"/>
    <w:rsid w:val="7CDD5635"/>
    <w:rsid w:val="7CDDE8BE"/>
    <w:rsid w:val="7CDF7D0C"/>
    <w:rsid w:val="7CDFECA6"/>
    <w:rsid w:val="7CE29DE6"/>
    <w:rsid w:val="7CEF894A"/>
    <w:rsid w:val="7CEFFA72"/>
    <w:rsid w:val="7CF388C8"/>
    <w:rsid w:val="7CF5CC20"/>
    <w:rsid w:val="7CF7A984"/>
    <w:rsid w:val="7CF93652"/>
    <w:rsid w:val="7CFBA230"/>
    <w:rsid w:val="7CFBAB30"/>
    <w:rsid w:val="7CFE0B56"/>
    <w:rsid w:val="7CFE1894"/>
    <w:rsid w:val="7CFE6454"/>
    <w:rsid w:val="7CFF86BB"/>
    <w:rsid w:val="7CFF8700"/>
    <w:rsid w:val="7CFFAF3F"/>
    <w:rsid w:val="7CFFF1EB"/>
    <w:rsid w:val="7CFFFDE0"/>
    <w:rsid w:val="7CFFFE8D"/>
    <w:rsid w:val="7D255DC1"/>
    <w:rsid w:val="7D2EEC79"/>
    <w:rsid w:val="7D2F9062"/>
    <w:rsid w:val="7D32AB4B"/>
    <w:rsid w:val="7D342388"/>
    <w:rsid w:val="7D3748DA"/>
    <w:rsid w:val="7D3A9583"/>
    <w:rsid w:val="7D3B3411"/>
    <w:rsid w:val="7D3BB2C6"/>
    <w:rsid w:val="7D3F8663"/>
    <w:rsid w:val="7D47A360"/>
    <w:rsid w:val="7D4EF4E5"/>
    <w:rsid w:val="7D4FC10B"/>
    <w:rsid w:val="7D560FE9"/>
    <w:rsid w:val="7D5B57D9"/>
    <w:rsid w:val="7D5FF578"/>
    <w:rsid w:val="7D63987D"/>
    <w:rsid w:val="7D67E30E"/>
    <w:rsid w:val="7D6ACD21"/>
    <w:rsid w:val="7D6B3A1F"/>
    <w:rsid w:val="7D6D4C8D"/>
    <w:rsid w:val="7D6DFA5E"/>
    <w:rsid w:val="7D6FBF1D"/>
    <w:rsid w:val="7D6FD027"/>
    <w:rsid w:val="7D70329A"/>
    <w:rsid w:val="7D7B9135"/>
    <w:rsid w:val="7D7D3BEB"/>
    <w:rsid w:val="7D7E3D8E"/>
    <w:rsid w:val="7D7FBE74"/>
    <w:rsid w:val="7D7FC686"/>
    <w:rsid w:val="7D9E1392"/>
    <w:rsid w:val="7D9FE05B"/>
    <w:rsid w:val="7DAEE554"/>
    <w:rsid w:val="7DAF0079"/>
    <w:rsid w:val="7DB1718B"/>
    <w:rsid w:val="7DB177AC"/>
    <w:rsid w:val="7DB5B051"/>
    <w:rsid w:val="7DB60DC8"/>
    <w:rsid w:val="7DB69F99"/>
    <w:rsid w:val="7DBB7C6E"/>
    <w:rsid w:val="7DBD6623"/>
    <w:rsid w:val="7DBDC721"/>
    <w:rsid w:val="7DBDD7FA"/>
    <w:rsid w:val="7DBE939E"/>
    <w:rsid w:val="7DBF18FC"/>
    <w:rsid w:val="7DBF38EE"/>
    <w:rsid w:val="7DBF5F78"/>
    <w:rsid w:val="7DBF720C"/>
    <w:rsid w:val="7DBFA19C"/>
    <w:rsid w:val="7DC46314"/>
    <w:rsid w:val="7DCB9100"/>
    <w:rsid w:val="7DD15B9B"/>
    <w:rsid w:val="7DD55B98"/>
    <w:rsid w:val="7DD6C05C"/>
    <w:rsid w:val="7DD967EE"/>
    <w:rsid w:val="7DD9B1BA"/>
    <w:rsid w:val="7DDADDC0"/>
    <w:rsid w:val="7DDB0395"/>
    <w:rsid w:val="7DDB65FA"/>
    <w:rsid w:val="7DDB6BB9"/>
    <w:rsid w:val="7DDC025A"/>
    <w:rsid w:val="7DDD4B8F"/>
    <w:rsid w:val="7DDEE4FD"/>
    <w:rsid w:val="7DDF159A"/>
    <w:rsid w:val="7DDF4772"/>
    <w:rsid w:val="7DDFD4EE"/>
    <w:rsid w:val="7DDFE856"/>
    <w:rsid w:val="7DE68D6A"/>
    <w:rsid w:val="7DE6C4AE"/>
    <w:rsid w:val="7DE79661"/>
    <w:rsid w:val="7DE9D9BE"/>
    <w:rsid w:val="7DEB5A9F"/>
    <w:rsid w:val="7DEB6E59"/>
    <w:rsid w:val="7DEB8429"/>
    <w:rsid w:val="7DEBE08C"/>
    <w:rsid w:val="7DEDCA34"/>
    <w:rsid w:val="7DEF2A8E"/>
    <w:rsid w:val="7DEF3AB9"/>
    <w:rsid w:val="7DEFC885"/>
    <w:rsid w:val="7DEFD7C7"/>
    <w:rsid w:val="7DEFFA84"/>
    <w:rsid w:val="7DF09FBE"/>
    <w:rsid w:val="7DF25240"/>
    <w:rsid w:val="7DF2A83B"/>
    <w:rsid w:val="7DF33DFA"/>
    <w:rsid w:val="7DF3A43E"/>
    <w:rsid w:val="7DF5237D"/>
    <w:rsid w:val="7DF52CE3"/>
    <w:rsid w:val="7DF555F5"/>
    <w:rsid w:val="7DF567E2"/>
    <w:rsid w:val="7DF71EC2"/>
    <w:rsid w:val="7DF722F5"/>
    <w:rsid w:val="7DF745C3"/>
    <w:rsid w:val="7DF772FA"/>
    <w:rsid w:val="7DF77DFA"/>
    <w:rsid w:val="7DF79096"/>
    <w:rsid w:val="7DF7BB6C"/>
    <w:rsid w:val="7DFA0850"/>
    <w:rsid w:val="7DFB5438"/>
    <w:rsid w:val="7DFBAC21"/>
    <w:rsid w:val="7DFBE711"/>
    <w:rsid w:val="7DFBF2D4"/>
    <w:rsid w:val="7DFD05D5"/>
    <w:rsid w:val="7DFD8ABC"/>
    <w:rsid w:val="7DFE346E"/>
    <w:rsid w:val="7DFE5793"/>
    <w:rsid w:val="7DFEBCEB"/>
    <w:rsid w:val="7DFEBEC5"/>
    <w:rsid w:val="7DFEDD00"/>
    <w:rsid w:val="7DFF5C5B"/>
    <w:rsid w:val="7DFF5DC0"/>
    <w:rsid w:val="7DFF5FFF"/>
    <w:rsid w:val="7DFF680A"/>
    <w:rsid w:val="7DFF6B04"/>
    <w:rsid w:val="7DFF6C96"/>
    <w:rsid w:val="7DFF9220"/>
    <w:rsid w:val="7DFFA82A"/>
    <w:rsid w:val="7DFFFDF6"/>
    <w:rsid w:val="7E1F1E61"/>
    <w:rsid w:val="7E272B18"/>
    <w:rsid w:val="7E372BFA"/>
    <w:rsid w:val="7E37CDD1"/>
    <w:rsid w:val="7E3B7287"/>
    <w:rsid w:val="7E3B91C0"/>
    <w:rsid w:val="7E3FBAAE"/>
    <w:rsid w:val="7E4448CE"/>
    <w:rsid w:val="7E4FA991"/>
    <w:rsid w:val="7E5FA9C2"/>
    <w:rsid w:val="7E603415"/>
    <w:rsid w:val="7E63ACF0"/>
    <w:rsid w:val="7E64F3BC"/>
    <w:rsid w:val="7E6B5A16"/>
    <w:rsid w:val="7E6BC827"/>
    <w:rsid w:val="7E6E4677"/>
    <w:rsid w:val="7E6FB4BC"/>
    <w:rsid w:val="7E6FF1A1"/>
    <w:rsid w:val="7E7A5C79"/>
    <w:rsid w:val="7E7A62D6"/>
    <w:rsid w:val="7E7B252C"/>
    <w:rsid w:val="7E7C40B3"/>
    <w:rsid w:val="7E7D0518"/>
    <w:rsid w:val="7E7D2078"/>
    <w:rsid w:val="7E7D641B"/>
    <w:rsid w:val="7E7D7F82"/>
    <w:rsid w:val="7E7DC1D1"/>
    <w:rsid w:val="7E7E45F9"/>
    <w:rsid w:val="7E7F438A"/>
    <w:rsid w:val="7E7F4C73"/>
    <w:rsid w:val="7E7FB770"/>
    <w:rsid w:val="7E7FB8F6"/>
    <w:rsid w:val="7E862DB7"/>
    <w:rsid w:val="7E9AFC1E"/>
    <w:rsid w:val="7E9ECC91"/>
    <w:rsid w:val="7E9F13E0"/>
    <w:rsid w:val="7EA96892"/>
    <w:rsid w:val="7EAAAE77"/>
    <w:rsid w:val="7EAB1328"/>
    <w:rsid w:val="7EAE4B11"/>
    <w:rsid w:val="7EAFF449"/>
    <w:rsid w:val="7EB430DF"/>
    <w:rsid w:val="7EB6A278"/>
    <w:rsid w:val="7EB7826E"/>
    <w:rsid w:val="7EB7FD13"/>
    <w:rsid w:val="7EBACED2"/>
    <w:rsid w:val="7EBB13CA"/>
    <w:rsid w:val="7EBB1CEF"/>
    <w:rsid w:val="7EBD458C"/>
    <w:rsid w:val="7EBE67B8"/>
    <w:rsid w:val="7EBF1014"/>
    <w:rsid w:val="7EBF1380"/>
    <w:rsid w:val="7EBF3690"/>
    <w:rsid w:val="7EBF8102"/>
    <w:rsid w:val="7EBF97FF"/>
    <w:rsid w:val="7EC35B99"/>
    <w:rsid w:val="7EC955B8"/>
    <w:rsid w:val="7ECF5822"/>
    <w:rsid w:val="7ECF770D"/>
    <w:rsid w:val="7ECFED57"/>
    <w:rsid w:val="7ED0F775"/>
    <w:rsid w:val="7ED34FA6"/>
    <w:rsid w:val="7ED36E9F"/>
    <w:rsid w:val="7ED51016"/>
    <w:rsid w:val="7ED67E7F"/>
    <w:rsid w:val="7ED7F4B4"/>
    <w:rsid w:val="7ED9D1B3"/>
    <w:rsid w:val="7EDB0DF1"/>
    <w:rsid w:val="7EDB713E"/>
    <w:rsid w:val="7EDE989B"/>
    <w:rsid w:val="7EDF0D47"/>
    <w:rsid w:val="7EDF1B3E"/>
    <w:rsid w:val="7EDF3440"/>
    <w:rsid w:val="7EDF3FBE"/>
    <w:rsid w:val="7EDF6330"/>
    <w:rsid w:val="7EDFD86F"/>
    <w:rsid w:val="7EDFED3B"/>
    <w:rsid w:val="7EE14321"/>
    <w:rsid w:val="7EE1AD4A"/>
    <w:rsid w:val="7EEBC28C"/>
    <w:rsid w:val="7EEF71CE"/>
    <w:rsid w:val="7EF271A4"/>
    <w:rsid w:val="7EF318A0"/>
    <w:rsid w:val="7EF3AF60"/>
    <w:rsid w:val="7EF6F5BE"/>
    <w:rsid w:val="7EF70933"/>
    <w:rsid w:val="7EF77B56"/>
    <w:rsid w:val="7EF79A1B"/>
    <w:rsid w:val="7EF7AA62"/>
    <w:rsid w:val="7EF905AC"/>
    <w:rsid w:val="7EFAF087"/>
    <w:rsid w:val="7EFB4FD6"/>
    <w:rsid w:val="7EFB5D58"/>
    <w:rsid w:val="7EFB65B0"/>
    <w:rsid w:val="7EFBA7AA"/>
    <w:rsid w:val="7EFBBB8B"/>
    <w:rsid w:val="7EFC7773"/>
    <w:rsid w:val="7EFCFEB7"/>
    <w:rsid w:val="7EFD036C"/>
    <w:rsid w:val="7EFD2411"/>
    <w:rsid w:val="7EFD4DCF"/>
    <w:rsid w:val="7EFD77CA"/>
    <w:rsid w:val="7EFDC87D"/>
    <w:rsid w:val="7EFDCB08"/>
    <w:rsid w:val="7EFE30A8"/>
    <w:rsid w:val="7EFEDD49"/>
    <w:rsid w:val="7EFEDF24"/>
    <w:rsid w:val="7EFF09BD"/>
    <w:rsid w:val="7EFF17CC"/>
    <w:rsid w:val="7EFF19B4"/>
    <w:rsid w:val="7EFF3369"/>
    <w:rsid w:val="7EFF4031"/>
    <w:rsid w:val="7EFF5257"/>
    <w:rsid w:val="7EFF6B05"/>
    <w:rsid w:val="7EFF920D"/>
    <w:rsid w:val="7EFFD0E1"/>
    <w:rsid w:val="7F17F574"/>
    <w:rsid w:val="7F187546"/>
    <w:rsid w:val="7F1FD702"/>
    <w:rsid w:val="7F268458"/>
    <w:rsid w:val="7F336923"/>
    <w:rsid w:val="7F338021"/>
    <w:rsid w:val="7F3459E2"/>
    <w:rsid w:val="7F3815A4"/>
    <w:rsid w:val="7F3BB3EC"/>
    <w:rsid w:val="7F3CA38D"/>
    <w:rsid w:val="7F3D6D2D"/>
    <w:rsid w:val="7F3F3518"/>
    <w:rsid w:val="7F3F79D3"/>
    <w:rsid w:val="7F3FCDB6"/>
    <w:rsid w:val="7F45F31B"/>
    <w:rsid w:val="7F4F2897"/>
    <w:rsid w:val="7F555268"/>
    <w:rsid w:val="7F5728DC"/>
    <w:rsid w:val="7F57C26E"/>
    <w:rsid w:val="7F59EB87"/>
    <w:rsid w:val="7F5A5011"/>
    <w:rsid w:val="7F5BF22B"/>
    <w:rsid w:val="7F5F0053"/>
    <w:rsid w:val="7F5F7D63"/>
    <w:rsid w:val="7F5F8643"/>
    <w:rsid w:val="7F5F8A0C"/>
    <w:rsid w:val="7F5F9A9C"/>
    <w:rsid w:val="7F5FAB10"/>
    <w:rsid w:val="7F5FF722"/>
    <w:rsid w:val="7F61E0BE"/>
    <w:rsid w:val="7F645038"/>
    <w:rsid w:val="7F666D4B"/>
    <w:rsid w:val="7F668664"/>
    <w:rsid w:val="7F69FD8B"/>
    <w:rsid w:val="7F6B14E5"/>
    <w:rsid w:val="7F6B2912"/>
    <w:rsid w:val="7F6DD6A9"/>
    <w:rsid w:val="7F6E2998"/>
    <w:rsid w:val="7F6F793F"/>
    <w:rsid w:val="7F6F93D6"/>
    <w:rsid w:val="7F6FA266"/>
    <w:rsid w:val="7F73E4AD"/>
    <w:rsid w:val="7F73FC4B"/>
    <w:rsid w:val="7F757474"/>
    <w:rsid w:val="7F7595DF"/>
    <w:rsid w:val="7F773D30"/>
    <w:rsid w:val="7F77889B"/>
    <w:rsid w:val="7F779670"/>
    <w:rsid w:val="7F78D45F"/>
    <w:rsid w:val="7F792351"/>
    <w:rsid w:val="7F798866"/>
    <w:rsid w:val="7F7AA844"/>
    <w:rsid w:val="7F7B005A"/>
    <w:rsid w:val="7F7B244E"/>
    <w:rsid w:val="7F7B6746"/>
    <w:rsid w:val="7F7B85C1"/>
    <w:rsid w:val="7F7BD7AA"/>
    <w:rsid w:val="7F7BDAAE"/>
    <w:rsid w:val="7F7C1121"/>
    <w:rsid w:val="7F7C4C05"/>
    <w:rsid w:val="7F7CFF0C"/>
    <w:rsid w:val="7F7D2AFC"/>
    <w:rsid w:val="7F7D58EC"/>
    <w:rsid w:val="7F7D6DB8"/>
    <w:rsid w:val="7F7DAAB9"/>
    <w:rsid w:val="7F7E60CD"/>
    <w:rsid w:val="7F7E720D"/>
    <w:rsid w:val="7F7E9AE6"/>
    <w:rsid w:val="7F7EAAC2"/>
    <w:rsid w:val="7F7EE6BA"/>
    <w:rsid w:val="7F7EF669"/>
    <w:rsid w:val="7F7F152C"/>
    <w:rsid w:val="7F7F2902"/>
    <w:rsid w:val="7F7F592D"/>
    <w:rsid w:val="7F7F7030"/>
    <w:rsid w:val="7F7F7EC6"/>
    <w:rsid w:val="7F7F8191"/>
    <w:rsid w:val="7F7F8C1C"/>
    <w:rsid w:val="7F7F9496"/>
    <w:rsid w:val="7F7FD6A2"/>
    <w:rsid w:val="7F7FEB9F"/>
    <w:rsid w:val="7F8AB9B2"/>
    <w:rsid w:val="7F8D8012"/>
    <w:rsid w:val="7F8F5D4E"/>
    <w:rsid w:val="7F8F794A"/>
    <w:rsid w:val="7F93440F"/>
    <w:rsid w:val="7F963D34"/>
    <w:rsid w:val="7F98D69F"/>
    <w:rsid w:val="7F99AA7E"/>
    <w:rsid w:val="7F9BE0C6"/>
    <w:rsid w:val="7F9BE7D1"/>
    <w:rsid w:val="7F9CB5E9"/>
    <w:rsid w:val="7F9D066D"/>
    <w:rsid w:val="7F9DB18F"/>
    <w:rsid w:val="7F9DCB1A"/>
    <w:rsid w:val="7F9F1454"/>
    <w:rsid w:val="7F9F16E4"/>
    <w:rsid w:val="7F9F24EE"/>
    <w:rsid w:val="7F9FB514"/>
    <w:rsid w:val="7F9FCEDC"/>
    <w:rsid w:val="7F9FF2AE"/>
    <w:rsid w:val="7FA704F7"/>
    <w:rsid w:val="7FA79FAA"/>
    <w:rsid w:val="7FA7BF4C"/>
    <w:rsid w:val="7FA9B5A4"/>
    <w:rsid w:val="7FAACD09"/>
    <w:rsid w:val="7FAB583A"/>
    <w:rsid w:val="7FAB82E0"/>
    <w:rsid w:val="7FAD4080"/>
    <w:rsid w:val="7FAD5F94"/>
    <w:rsid w:val="7FADB22B"/>
    <w:rsid w:val="7FAE22C3"/>
    <w:rsid w:val="7FAF2895"/>
    <w:rsid w:val="7FAF3603"/>
    <w:rsid w:val="7FAF3CA3"/>
    <w:rsid w:val="7FAF3E03"/>
    <w:rsid w:val="7FAFBF38"/>
    <w:rsid w:val="7FAFF018"/>
    <w:rsid w:val="7FB23140"/>
    <w:rsid w:val="7FB2B998"/>
    <w:rsid w:val="7FB34843"/>
    <w:rsid w:val="7FB3E73E"/>
    <w:rsid w:val="7FB3FE0F"/>
    <w:rsid w:val="7FB5E70A"/>
    <w:rsid w:val="7FB72298"/>
    <w:rsid w:val="7FB7953F"/>
    <w:rsid w:val="7FB79B2F"/>
    <w:rsid w:val="7FB7B071"/>
    <w:rsid w:val="7FB831C9"/>
    <w:rsid w:val="7FB9721B"/>
    <w:rsid w:val="7FB98050"/>
    <w:rsid w:val="7FB99139"/>
    <w:rsid w:val="7FBA90D9"/>
    <w:rsid w:val="7FBB547E"/>
    <w:rsid w:val="7FBD658E"/>
    <w:rsid w:val="7FBD8420"/>
    <w:rsid w:val="7FBD8825"/>
    <w:rsid w:val="7FBDAE0F"/>
    <w:rsid w:val="7FBE6C65"/>
    <w:rsid w:val="7FBEB391"/>
    <w:rsid w:val="7FBEDC38"/>
    <w:rsid w:val="7FBF47EA"/>
    <w:rsid w:val="7FBF6F3F"/>
    <w:rsid w:val="7FBF8035"/>
    <w:rsid w:val="7FBFA304"/>
    <w:rsid w:val="7FBFB556"/>
    <w:rsid w:val="7FC74D11"/>
    <w:rsid w:val="7FC7C842"/>
    <w:rsid w:val="7FC9A53D"/>
    <w:rsid w:val="7FCF1B2A"/>
    <w:rsid w:val="7FCF1CA6"/>
    <w:rsid w:val="7FCF2156"/>
    <w:rsid w:val="7FCF6361"/>
    <w:rsid w:val="7FCF6D41"/>
    <w:rsid w:val="7FCF8447"/>
    <w:rsid w:val="7FCFB13D"/>
    <w:rsid w:val="7FCFD1A2"/>
    <w:rsid w:val="7FCFD5CC"/>
    <w:rsid w:val="7FD0F875"/>
    <w:rsid w:val="7FD36055"/>
    <w:rsid w:val="7FD37822"/>
    <w:rsid w:val="7FD51BD3"/>
    <w:rsid w:val="7FD68353"/>
    <w:rsid w:val="7FD6D2E2"/>
    <w:rsid w:val="7FD6D343"/>
    <w:rsid w:val="7FD7A613"/>
    <w:rsid w:val="7FD7AB46"/>
    <w:rsid w:val="7FD7EEF6"/>
    <w:rsid w:val="7FD7FB6D"/>
    <w:rsid w:val="7FD90529"/>
    <w:rsid w:val="7FD913F3"/>
    <w:rsid w:val="7FD97A77"/>
    <w:rsid w:val="7FDA80B5"/>
    <w:rsid w:val="7FDAF2FA"/>
    <w:rsid w:val="7FDAF89F"/>
    <w:rsid w:val="7FDB6DF1"/>
    <w:rsid w:val="7FDB7635"/>
    <w:rsid w:val="7FDB925C"/>
    <w:rsid w:val="7FDBA177"/>
    <w:rsid w:val="7FDBC34D"/>
    <w:rsid w:val="7FDBE4FB"/>
    <w:rsid w:val="7FDC5382"/>
    <w:rsid w:val="7FDD3CE7"/>
    <w:rsid w:val="7FDDCC1D"/>
    <w:rsid w:val="7FDE6F05"/>
    <w:rsid w:val="7FDE7C25"/>
    <w:rsid w:val="7FDEB24F"/>
    <w:rsid w:val="7FDEC47C"/>
    <w:rsid w:val="7FDEF8AB"/>
    <w:rsid w:val="7FDF1978"/>
    <w:rsid w:val="7FDF1E70"/>
    <w:rsid w:val="7FDF297E"/>
    <w:rsid w:val="7FDF5320"/>
    <w:rsid w:val="7FDF6FD7"/>
    <w:rsid w:val="7FDF77B6"/>
    <w:rsid w:val="7FDF7F4A"/>
    <w:rsid w:val="7FDF81A8"/>
    <w:rsid w:val="7FDF8538"/>
    <w:rsid w:val="7FDF9B51"/>
    <w:rsid w:val="7FDF9C2C"/>
    <w:rsid w:val="7FDFA389"/>
    <w:rsid w:val="7FDFAF9A"/>
    <w:rsid w:val="7FDFBE0E"/>
    <w:rsid w:val="7FDFE784"/>
    <w:rsid w:val="7FDFF3D5"/>
    <w:rsid w:val="7FE1736F"/>
    <w:rsid w:val="7FE1D73D"/>
    <w:rsid w:val="7FE62C78"/>
    <w:rsid w:val="7FE67220"/>
    <w:rsid w:val="7FE73F93"/>
    <w:rsid w:val="7FE752C0"/>
    <w:rsid w:val="7FE77336"/>
    <w:rsid w:val="7FE7971C"/>
    <w:rsid w:val="7FE7D36D"/>
    <w:rsid w:val="7FE81B21"/>
    <w:rsid w:val="7FE92815"/>
    <w:rsid w:val="7FE92B9E"/>
    <w:rsid w:val="7FE9B3A7"/>
    <w:rsid w:val="7FEA232E"/>
    <w:rsid w:val="7FEA33A1"/>
    <w:rsid w:val="7FEB4546"/>
    <w:rsid w:val="7FEB50B9"/>
    <w:rsid w:val="7FEB6FC4"/>
    <w:rsid w:val="7FEB888B"/>
    <w:rsid w:val="7FEC512D"/>
    <w:rsid w:val="7FEC8D6C"/>
    <w:rsid w:val="7FED59EC"/>
    <w:rsid w:val="7FED90C5"/>
    <w:rsid w:val="7FEDB217"/>
    <w:rsid w:val="7FEE0455"/>
    <w:rsid w:val="7FEE3FEC"/>
    <w:rsid w:val="7FEEE44C"/>
    <w:rsid w:val="7FEEEB1E"/>
    <w:rsid w:val="7FEF0E18"/>
    <w:rsid w:val="7FEF8757"/>
    <w:rsid w:val="7FEFB817"/>
    <w:rsid w:val="7FF10C3B"/>
    <w:rsid w:val="7FF2D24B"/>
    <w:rsid w:val="7FF35EC1"/>
    <w:rsid w:val="7FF36FFA"/>
    <w:rsid w:val="7FF39B91"/>
    <w:rsid w:val="7FF40CD5"/>
    <w:rsid w:val="7FF54BEA"/>
    <w:rsid w:val="7FF5C582"/>
    <w:rsid w:val="7FF5F601"/>
    <w:rsid w:val="7FF683D4"/>
    <w:rsid w:val="7FF6BD6C"/>
    <w:rsid w:val="7FF71985"/>
    <w:rsid w:val="7FF730A8"/>
    <w:rsid w:val="7FF73F5D"/>
    <w:rsid w:val="7FF7661F"/>
    <w:rsid w:val="7FF7BDC7"/>
    <w:rsid w:val="7FF7F128"/>
    <w:rsid w:val="7FF885B6"/>
    <w:rsid w:val="7FF951FF"/>
    <w:rsid w:val="7FF9A3FA"/>
    <w:rsid w:val="7FF9F8D0"/>
    <w:rsid w:val="7FFA1667"/>
    <w:rsid w:val="7FFA2671"/>
    <w:rsid w:val="7FFAA202"/>
    <w:rsid w:val="7FFAEE70"/>
    <w:rsid w:val="7FFB28ED"/>
    <w:rsid w:val="7FFB2F43"/>
    <w:rsid w:val="7FFB3AF3"/>
    <w:rsid w:val="7FFB3E8D"/>
    <w:rsid w:val="7FFB5031"/>
    <w:rsid w:val="7FFB53DB"/>
    <w:rsid w:val="7FFB684A"/>
    <w:rsid w:val="7FFB83B5"/>
    <w:rsid w:val="7FFB8877"/>
    <w:rsid w:val="7FFB8970"/>
    <w:rsid w:val="7FFBAA88"/>
    <w:rsid w:val="7FFBCB33"/>
    <w:rsid w:val="7FFC01D7"/>
    <w:rsid w:val="7FFD2C3A"/>
    <w:rsid w:val="7FFD3B1D"/>
    <w:rsid w:val="7FFD537A"/>
    <w:rsid w:val="7FFD6653"/>
    <w:rsid w:val="7FFD709F"/>
    <w:rsid w:val="7FFD8D34"/>
    <w:rsid w:val="7FFDC8F5"/>
    <w:rsid w:val="7FFDEDFB"/>
    <w:rsid w:val="7FFE048A"/>
    <w:rsid w:val="7FFE0FA4"/>
    <w:rsid w:val="7FFE1A74"/>
    <w:rsid w:val="7FFE3932"/>
    <w:rsid w:val="7FFE72AB"/>
    <w:rsid w:val="7FFE8D45"/>
    <w:rsid w:val="7FFEAE85"/>
    <w:rsid w:val="7FFEB02F"/>
    <w:rsid w:val="7FFEB100"/>
    <w:rsid w:val="7FFEBB00"/>
    <w:rsid w:val="7FFEC64E"/>
    <w:rsid w:val="7FFEF8E7"/>
    <w:rsid w:val="7FFF080E"/>
    <w:rsid w:val="7FFF0F56"/>
    <w:rsid w:val="7FFF1634"/>
    <w:rsid w:val="7FFF2C60"/>
    <w:rsid w:val="7FFF2F27"/>
    <w:rsid w:val="7FFF3F4E"/>
    <w:rsid w:val="7FFF445D"/>
    <w:rsid w:val="7FFF5194"/>
    <w:rsid w:val="7FFF5249"/>
    <w:rsid w:val="7FFF5394"/>
    <w:rsid w:val="7FFF54A3"/>
    <w:rsid w:val="7FFF5D74"/>
    <w:rsid w:val="7FFF6FB2"/>
    <w:rsid w:val="7FFF79D1"/>
    <w:rsid w:val="7FFF8D06"/>
    <w:rsid w:val="7FFF94C0"/>
    <w:rsid w:val="7FFFA12C"/>
    <w:rsid w:val="7FFFB7CB"/>
    <w:rsid w:val="7FFFBDCE"/>
    <w:rsid w:val="7FFFC0DF"/>
    <w:rsid w:val="7FFFC7E2"/>
    <w:rsid w:val="7FFFC8C3"/>
    <w:rsid w:val="7FFFD499"/>
    <w:rsid w:val="7FFFD510"/>
    <w:rsid w:val="7FFFDC87"/>
    <w:rsid w:val="7FFFEB43"/>
    <w:rsid w:val="7FFFEC89"/>
    <w:rsid w:val="7FFFEFF0"/>
    <w:rsid w:val="7FFFFC84"/>
    <w:rsid w:val="83DBAB7D"/>
    <w:rsid w:val="83F73253"/>
    <w:rsid w:val="84A7BDC2"/>
    <w:rsid w:val="856F5684"/>
    <w:rsid w:val="865B777E"/>
    <w:rsid w:val="8736CD85"/>
    <w:rsid w:val="873F2367"/>
    <w:rsid w:val="87B74505"/>
    <w:rsid w:val="87CD2061"/>
    <w:rsid w:val="87DFA8F5"/>
    <w:rsid w:val="87F72220"/>
    <w:rsid w:val="87F7AF95"/>
    <w:rsid w:val="87FF2F46"/>
    <w:rsid w:val="8A2DC14E"/>
    <w:rsid w:val="8ABF1C6F"/>
    <w:rsid w:val="8AE723A9"/>
    <w:rsid w:val="8B7F107C"/>
    <w:rsid w:val="8BA996C4"/>
    <w:rsid w:val="8BBE9B97"/>
    <w:rsid w:val="8BFBE9C6"/>
    <w:rsid w:val="8BFF0759"/>
    <w:rsid w:val="8D9F3262"/>
    <w:rsid w:val="8DCAD0B2"/>
    <w:rsid w:val="8DDDF21F"/>
    <w:rsid w:val="8DED4A0A"/>
    <w:rsid w:val="8DF5C798"/>
    <w:rsid w:val="8DF771D2"/>
    <w:rsid w:val="8DF8109C"/>
    <w:rsid w:val="8ED2AA43"/>
    <w:rsid w:val="8ED681C5"/>
    <w:rsid w:val="8EEF4E16"/>
    <w:rsid w:val="8EFBC84D"/>
    <w:rsid w:val="8EFF1591"/>
    <w:rsid w:val="8F3B6938"/>
    <w:rsid w:val="8F5FE861"/>
    <w:rsid w:val="8F7E94C9"/>
    <w:rsid w:val="8FBE43DE"/>
    <w:rsid w:val="8FBFB160"/>
    <w:rsid w:val="8FDE5AD0"/>
    <w:rsid w:val="8FDF6FFF"/>
    <w:rsid w:val="8FED6936"/>
    <w:rsid w:val="8FEFAC50"/>
    <w:rsid w:val="8FF2A9ED"/>
    <w:rsid w:val="8FFAC946"/>
    <w:rsid w:val="91FB6C89"/>
    <w:rsid w:val="92FEBD3D"/>
    <w:rsid w:val="93072F93"/>
    <w:rsid w:val="93577761"/>
    <w:rsid w:val="93D787A7"/>
    <w:rsid w:val="9413267A"/>
    <w:rsid w:val="94DA23C4"/>
    <w:rsid w:val="9571E101"/>
    <w:rsid w:val="95A70038"/>
    <w:rsid w:val="95E191C2"/>
    <w:rsid w:val="95F5BEDE"/>
    <w:rsid w:val="95FF62B2"/>
    <w:rsid w:val="95FFFD20"/>
    <w:rsid w:val="967B8648"/>
    <w:rsid w:val="96BB3B1B"/>
    <w:rsid w:val="96DF99F3"/>
    <w:rsid w:val="96E1B381"/>
    <w:rsid w:val="96FD8879"/>
    <w:rsid w:val="97375587"/>
    <w:rsid w:val="975F762D"/>
    <w:rsid w:val="97BEAB02"/>
    <w:rsid w:val="97BFFA1C"/>
    <w:rsid w:val="97CF01CC"/>
    <w:rsid w:val="97D74E68"/>
    <w:rsid w:val="97D9587F"/>
    <w:rsid w:val="97DFC441"/>
    <w:rsid w:val="97DFDAC8"/>
    <w:rsid w:val="97E3C861"/>
    <w:rsid w:val="97E77B00"/>
    <w:rsid w:val="97E98DA7"/>
    <w:rsid w:val="97EE8E79"/>
    <w:rsid w:val="97FE650B"/>
    <w:rsid w:val="97FEFCE4"/>
    <w:rsid w:val="987F6DAB"/>
    <w:rsid w:val="98F7430C"/>
    <w:rsid w:val="99DCFF28"/>
    <w:rsid w:val="99DE3429"/>
    <w:rsid w:val="99DF901A"/>
    <w:rsid w:val="99EE32B1"/>
    <w:rsid w:val="99F29031"/>
    <w:rsid w:val="9A3BCA70"/>
    <w:rsid w:val="9A4F803B"/>
    <w:rsid w:val="9A57F620"/>
    <w:rsid w:val="9A6EA24B"/>
    <w:rsid w:val="9A7FBA88"/>
    <w:rsid w:val="9A9F52CF"/>
    <w:rsid w:val="9AF7113E"/>
    <w:rsid w:val="9AFAEB3D"/>
    <w:rsid w:val="9AFB8864"/>
    <w:rsid w:val="9B8CDADB"/>
    <w:rsid w:val="9B9306B5"/>
    <w:rsid w:val="9BB77C21"/>
    <w:rsid w:val="9BBA1B85"/>
    <w:rsid w:val="9BBE2F5F"/>
    <w:rsid w:val="9BD10746"/>
    <w:rsid w:val="9BFD11CB"/>
    <w:rsid w:val="9BFDB3C8"/>
    <w:rsid w:val="9BFFEAB1"/>
    <w:rsid w:val="9C71AF5A"/>
    <w:rsid w:val="9C7D8B74"/>
    <w:rsid w:val="9CBF9649"/>
    <w:rsid w:val="9CEE18C7"/>
    <w:rsid w:val="9CFED7B6"/>
    <w:rsid w:val="9CFFD9DA"/>
    <w:rsid w:val="9D4B5CFF"/>
    <w:rsid w:val="9D5F5F33"/>
    <w:rsid w:val="9D671AF4"/>
    <w:rsid w:val="9D6D4263"/>
    <w:rsid w:val="9D8F179B"/>
    <w:rsid w:val="9DADA82E"/>
    <w:rsid w:val="9DAF5C41"/>
    <w:rsid w:val="9DB3D652"/>
    <w:rsid w:val="9DB6C4EE"/>
    <w:rsid w:val="9DDFC9C0"/>
    <w:rsid w:val="9DE9421F"/>
    <w:rsid w:val="9DEE0BF3"/>
    <w:rsid w:val="9DEF7F95"/>
    <w:rsid w:val="9DF6DB0B"/>
    <w:rsid w:val="9DFFE52A"/>
    <w:rsid w:val="9E5F6DA8"/>
    <w:rsid w:val="9E5FF5A2"/>
    <w:rsid w:val="9E8F7B07"/>
    <w:rsid w:val="9E9FF3A5"/>
    <w:rsid w:val="9EBF9E0A"/>
    <w:rsid w:val="9EDB6964"/>
    <w:rsid w:val="9EEFECB4"/>
    <w:rsid w:val="9EF93D99"/>
    <w:rsid w:val="9EFB9346"/>
    <w:rsid w:val="9EFF2044"/>
    <w:rsid w:val="9EFFB920"/>
    <w:rsid w:val="9EFFD5C2"/>
    <w:rsid w:val="9F1F84B0"/>
    <w:rsid w:val="9F2A487B"/>
    <w:rsid w:val="9F3ED555"/>
    <w:rsid w:val="9F47165D"/>
    <w:rsid w:val="9F4B741E"/>
    <w:rsid w:val="9F5761DB"/>
    <w:rsid w:val="9F592605"/>
    <w:rsid w:val="9F6A3FA2"/>
    <w:rsid w:val="9F6EAB62"/>
    <w:rsid w:val="9F6FF574"/>
    <w:rsid w:val="9F77A3C5"/>
    <w:rsid w:val="9F7BC4D2"/>
    <w:rsid w:val="9F7DF357"/>
    <w:rsid w:val="9F7FB1D6"/>
    <w:rsid w:val="9F7FF25E"/>
    <w:rsid w:val="9F9F9032"/>
    <w:rsid w:val="9FA23438"/>
    <w:rsid w:val="9FABC36B"/>
    <w:rsid w:val="9FAD4F07"/>
    <w:rsid w:val="9FBBEE0B"/>
    <w:rsid w:val="9FBE3572"/>
    <w:rsid w:val="9FBE5BD1"/>
    <w:rsid w:val="9FBFF949"/>
    <w:rsid w:val="9FDB03FE"/>
    <w:rsid w:val="9FDCF25F"/>
    <w:rsid w:val="9FDDF83D"/>
    <w:rsid w:val="9FDFD63A"/>
    <w:rsid w:val="9FE78E64"/>
    <w:rsid w:val="9FE7EB99"/>
    <w:rsid w:val="9FEEC671"/>
    <w:rsid w:val="9FEF8000"/>
    <w:rsid w:val="9FEFD19D"/>
    <w:rsid w:val="9FF20B5E"/>
    <w:rsid w:val="9FF642F0"/>
    <w:rsid w:val="9FF731A6"/>
    <w:rsid w:val="9FF746D1"/>
    <w:rsid w:val="9FF97A92"/>
    <w:rsid w:val="9FF99319"/>
    <w:rsid w:val="9FFD9086"/>
    <w:rsid w:val="9FFDCD29"/>
    <w:rsid w:val="9FFE7F5C"/>
    <w:rsid w:val="9FFEDA14"/>
    <w:rsid w:val="9FFEE62F"/>
    <w:rsid w:val="9FFF4A55"/>
    <w:rsid w:val="9FFF8277"/>
    <w:rsid w:val="9FFFCEB5"/>
    <w:rsid w:val="9FFFEC6A"/>
    <w:rsid w:val="A1FB6EE6"/>
    <w:rsid w:val="A2569BA3"/>
    <w:rsid w:val="A26BF437"/>
    <w:rsid w:val="A2EF1C04"/>
    <w:rsid w:val="A3766F0F"/>
    <w:rsid w:val="A3B9F751"/>
    <w:rsid w:val="A3CB3C16"/>
    <w:rsid w:val="A3D75757"/>
    <w:rsid w:val="A5B7CB31"/>
    <w:rsid w:val="A5C71A33"/>
    <w:rsid w:val="A5F318F5"/>
    <w:rsid w:val="A5F5A120"/>
    <w:rsid w:val="A5F9E5F0"/>
    <w:rsid w:val="A63717F9"/>
    <w:rsid w:val="A6BB3B66"/>
    <w:rsid w:val="A6F9F2FE"/>
    <w:rsid w:val="A6FFF49C"/>
    <w:rsid w:val="A758D35D"/>
    <w:rsid w:val="A77D7AA9"/>
    <w:rsid w:val="A78FB619"/>
    <w:rsid w:val="A7A3830B"/>
    <w:rsid w:val="A7A6C21D"/>
    <w:rsid w:val="A7BF5EA2"/>
    <w:rsid w:val="A7BFB3AB"/>
    <w:rsid w:val="A7D69D9C"/>
    <w:rsid w:val="A7D714D2"/>
    <w:rsid w:val="A7EF44B6"/>
    <w:rsid w:val="A7FFE41D"/>
    <w:rsid w:val="A8BFBF1B"/>
    <w:rsid w:val="A93E6F4B"/>
    <w:rsid w:val="A9DF8E75"/>
    <w:rsid w:val="A9E7DC40"/>
    <w:rsid w:val="A9EE7AF4"/>
    <w:rsid w:val="A9EF3775"/>
    <w:rsid w:val="A9F91703"/>
    <w:rsid w:val="AA3DB970"/>
    <w:rsid w:val="AA5F6F3E"/>
    <w:rsid w:val="AAE927A3"/>
    <w:rsid w:val="AAEFA839"/>
    <w:rsid w:val="AB2F6060"/>
    <w:rsid w:val="AB7DC541"/>
    <w:rsid w:val="AB8C2F72"/>
    <w:rsid w:val="ABAF2E31"/>
    <w:rsid w:val="ABBFBD07"/>
    <w:rsid w:val="ABD8BF0A"/>
    <w:rsid w:val="ABE5A2A0"/>
    <w:rsid w:val="ABE7D49A"/>
    <w:rsid w:val="ABEFDAAA"/>
    <w:rsid w:val="ABF38021"/>
    <w:rsid w:val="ABFBA3F3"/>
    <w:rsid w:val="ABFC537A"/>
    <w:rsid w:val="ABFFAD5B"/>
    <w:rsid w:val="AC7CE464"/>
    <w:rsid w:val="AD4D5010"/>
    <w:rsid w:val="AD5F5AE9"/>
    <w:rsid w:val="AD5F82B0"/>
    <w:rsid w:val="AD76CAC2"/>
    <w:rsid w:val="AD77EC97"/>
    <w:rsid w:val="ADA3377D"/>
    <w:rsid w:val="ADA64B6C"/>
    <w:rsid w:val="ADE535DD"/>
    <w:rsid w:val="ADE7371B"/>
    <w:rsid w:val="ADEC4D0E"/>
    <w:rsid w:val="ADED0B4B"/>
    <w:rsid w:val="ADEFF4C1"/>
    <w:rsid w:val="ADF70BA6"/>
    <w:rsid w:val="ADF7B165"/>
    <w:rsid w:val="ADF9F364"/>
    <w:rsid w:val="ADFB3C17"/>
    <w:rsid w:val="ADFD38F4"/>
    <w:rsid w:val="ADFD3B30"/>
    <w:rsid w:val="ADFD9A5B"/>
    <w:rsid w:val="ADFDA47B"/>
    <w:rsid w:val="ADFEDE99"/>
    <w:rsid w:val="AE0FAE95"/>
    <w:rsid w:val="AE27D68F"/>
    <w:rsid w:val="AE3F0E7A"/>
    <w:rsid w:val="AE5F52C6"/>
    <w:rsid w:val="AE658DB0"/>
    <w:rsid w:val="AED1B8AB"/>
    <w:rsid w:val="AEFFCF7A"/>
    <w:rsid w:val="AF2F9163"/>
    <w:rsid w:val="AF740517"/>
    <w:rsid w:val="AF7BA1A6"/>
    <w:rsid w:val="AF7DCD39"/>
    <w:rsid w:val="AF7F0E24"/>
    <w:rsid w:val="AF7F2052"/>
    <w:rsid w:val="AF7F7DD0"/>
    <w:rsid w:val="AF9F4BF6"/>
    <w:rsid w:val="AF9F584D"/>
    <w:rsid w:val="AFAE298A"/>
    <w:rsid w:val="AFB6F658"/>
    <w:rsid w:val="AFB7D0B9"/>
    <w:rsid w:val="AFBFF104"/>
    <w:rsid w:val="AFC5381C"/>
    <w:rsid w:val="AFD685B9"/>
    <w:rsid w:val="AFDE315B"/>
    <w:rsid w:val="AFDE8627"/>
    <w:rsid w:val="AFDEF7D6"/>
    <w:rsid w:val="AFDF63E6"/>
    <w:rsid w:val="AFE5D5F2"/>
    <w:rsid w:val="AFE66226"/>
    <w:rsid w:val="AFE79DC2"/>
    <w:rsid w:val="AFE93C08"/>
    <w:rsid w:val="AFED16FB"/>
    <w:rsid w:val="AFEF4376"/>
    <w:rsid w:val="AFEF8603"/>
    <w:rsid w:val="AFEFC1A9"/>
    <w:rsid w:val="AFEFDE81"/>
    <w:rsid w:val="AFF21512"/>
    <w:rsid w:val="AFFA1C3E"/>
    <w:rsid w:val="AFFB1791"/>
    <w:rsid w:val="AFFCE6A6"/>
    <w:rsid w:val="AFFD12CB"/>
    <w:rsid w:val="AFFD81D2"/>
    <w:rsid w:val="AFFDF1CC"/>
    <w:rsid w:val="AFFE4256"/>
    <w:rsid w:val="AFFEB1C5"/>
    <w:rsid w:val="AFFED457"/>
    <w:rsid w:val="AFFED942"/>
    <w:rsid w:val="AFFF07DF"/>
    <w:rsid w:val="AFFF1D91"/>
    <w:rsid w:val="AFFF242D"/>
    <w:rsid w:val="AFFF2E3C"/>
    <w:rsid w:val="AFFF35ED"/>
    <w:rsid w:val="AFFF8656"/>
    <w:rsid w:val="AFFF9F63"/>
    <w:rsid w:val="AFFFB58A"/>
    <w:rsid w:val="AFFFC2D1"/>
    <w:rsid w:val="B0DFEF17"/>
    <w:rsid w:val="B0FE6176"/>
    <w:rsid w:val="B13F0D57"/>
    <w:rsid w:val="B1AF73AB"/>
    <w:rsid w:val="B1DC2ACA"/>
    <w:rsid w:val="B1ECDE31"/>
    <w:rsid w:val="B1FF5081"/>
    <w:rsid w:val="B26F1920"/>
    <w:rsid w:val="B2C16AEC"/>
    <w:rsid w:val="B2E72558"/>
    <w:rsid w:val="B33FB105"/>
    <w:rsid w:val="B39FCC20"/>
    <w:rsid w:val="B3AF95B8"/>
    <w:rsid w:val="B3B37E38"/>
    <w:rsid w:val="B3B599C7"/>
    <w:rsid w:val="B3C9C151"/>
    <w:rsid w:val="B3DD5370"/>
    <w:rsid w:val="B3EA651F"/>
    <w:rsid w:val="B3F362E1"/>
    <w:rsid w:val="B3F67065"/>
    <w:rsid w:val="B3F7CAD6"/>
    <w:rsid w:val="B3FF88F4"/>
    <w:rsid w:val="B4AF2DBC"/>
    <w:rsid w:val="B4BC1934"/>
    <w:rsid w:val="B4F795B2"/>
    <w:rsid w:val="B4F9ECE9"/>
    <w:rsid w:val="B51F9D3F"/>
    <w:rsid w:val="B555FA52"/>
    <w:rsid w:val="B5631CE0"/>
    <w:rsid w:val="B56B9E10"/>
    <w:rsid w:val="B57F80DA"/>
    <w:rsid w:val="B59FAC30"/>
    <w:rsid w:val="B5B9BC29"/>
    <w:rsid w:val="B5BBDBAE"/>
    <w:rsid w:val="B5BF0970"/>
    <w:rsid w:val="B5D9C231"/>
    <w:rsid w:val="B5EF48DC"/>
    <w:rsid w:val="B5F72170"/>
    <w:rsid w:val="B5FF7599"/>
    <w:rsid w:val="B63CE55B"/>
    <w:rsid w:val="B6772655"/>
    <w:rsid w:val="B67F8957"/>
    <w:rsid w:val="B67FDBB7"/>
    <w:rsid w:val="B69FADDF"/>
    <w:rsid w:val="B69FBBE6"/>
    <w:rsid w:val="B6DF7880"/>
    <w:rsid w:val="B6DFE45E"/>
    <w:rsid w:val="B6E72070"/>
    <w:rsid w:val="B6FBB016"/>
    <w:rsid w:val="B6FE2D94"/>
    <w:rsid w:val="B6FF3740"/>
    <w:rsid w:val="B6FF3BC3"/>
    <w:rsid w:val="B737AAB5"/>
    <w:rsid w:val="B73E9E2E"/>
    <w:rsid w:val="B73F6533"/>
    <w:rsid w:val="B76D17C0"/>
    <w:rsid w:val="B7770CE2"/>
    <w:rsid w:val="B77FF487"/>
    <w:rsid w:val="B78F5CB7"/>
    <w:rsid w:val="B799B2DF"/>
    <w:rsid w:val="B79DFC91"/>
    <w:rsid w:val="B7A7FF57"/>
    <w:rsid w:val="B7AEA8F7"/>
    <w:rsid w:val="B7B473E0"/>
    <w:rsid w:val="B7B52580"/>
    <w:rsid w:val="B7B79DC9"/>
    <w:rsid w:val="B7BF74D2"/>
    <w:rsid w:val="B7BF8492"/>
    <w:rsid w:val="B7BFF69B"/>
    <w:rsid w:val="B7C7F3ED"/>
    <w:rsid w:val="B7D0D294"/>
    <w:rsid w:val="B7DBC0F6"/>
    <w:rsid w:val="B7DC7087"/>
    <w:rsid w:val="B7DD69F1"/>
    <w:rsid w:val="B7DFAD9D"/>
    <w:rsid w:val="B7E6088C"/>
    <w:rsid w:val="B7E70D5A"/>
    <w:rsid w:val="B7EAB880"/>
    <w:rsid w:val="B7ED21A9"/>
    <w:rsid w:val="B7EF06F0"/>
    <w:rsid w:val="B7EF5D99"/>
    <w:rsid w:val="B7EFE248"/>
    <w:rsid w:val="B7F30296"/>
    <w:rsid w:val="B7F30C86"/>
    <w:rsid w:val="B7F76883"/>
    <w:rsid w:val="B7F77945"/>
    <w:rsid w:val="B7FA1FEB"/>
    <w:rsid w:val="B7FA4301"/>
    <w:rsid w:val="B7FAA0D0"/>
    <w:rsid w:val="B7FEFF1A"/>
    <w:rsid w:val="B7FF20F1"/>
    <w:rsid w:val="B7FF69B4"/>
    <w:rsid w:val="B7FF8266"/>
    <w:rsid w:val="B8979480"/>
    <w:rsid w:val="B89B246F"/>
    <w:rsid w:val="B8DB869B"/>
    <w:rsid w:val="B8E99225"/>
    <w:rsid w:val="B8FF639F"/>
    <w:rsid w:val="B93FE9F3"/>
    <w:rsid w:val="B97F5C7B"/>
    <w:rsid w:val="B9B54CA4"/>
    <w:rsid w:val="B9BF8EDB"/>
    <w:rsid w:val="B9DE6C28"/>
    <w:rsid w:val="B9E7318F"/>
    <w:rsid w:val="B9F61295"/>
    <w:rsid w:val="B9F7E3A5"/>
    <w:rsid w:val="B9FDC6CF"/>
    <w:rsid w:val="B9FE9347"/>
    <w:rsid w:val="BA367390"/>
    <w:rsid w:val="BA3EFBBB"/>
    <w:rsid w:val="BA730A2D"/>
    <w:rsid w:val="BA7B23C6"/>
    <w:rsid w:val="BACD5ED4"/>
    <w:rsid w:val="BAD3AB91"/>
    <w:rsid w:val="BAD741E5"/>
    <w:rsid w:val="BAED2A7F"/>
    <w:rsid w:val="BAEFCFC5"/>
    <w:rsid w:val="BAFFCDC6"/>
    <w:rsid w:val="BB320A97"/>
    <w:rsid w:val="BB3E3C52"/>
    <w:rsid w:val="BB42A1AB"/>
    <w:rsid w:val="BB6413B9"/>
    <w:rsid w:val="BB67D625"/>
    <w:rsid w:val="BB76A553"/>
    <w:rsid w:val="BB76D824"/>
    <w:rsid w:val="BB7749E6"/>
    <w:rsid w:val="BB7F03D1"/>
    <w:rsid w:val="BB7F5240"/>
    <w:rsid w:val="BB7F9509"/>
    <w:rsid w:val="BB8FE452"/>
    <w:rsid w:val="BB94303C"/>
    <w:rsid w:val="BBAD28E5"/>
    <w:rsid w:val="BBB32880"/>
    <w:rsid w:val="BBB36C4B"/>
    <w:rsid w:val="BBB559D7"/>
    <w:rsid w:val="BBB94D8D"/>
    <w:rsid w:val="BBBBF53A"/>
    <w:rsid w:val="BBBDBD10"/>
    <w:rsid w:val="BBBE6E75"/>
    <w:rsid w:val="BBBFA6E7"/>
    <w:rsid w:val="BBCB3BE8"/>
    <w:rsid w:val="BBCBFAE3"/>
    <w:rsid w:val="BBCE0C3B"/>
    <w:rsid w:val="BBD7FC3C"/>
    <w:rsid w:val="BBDF62D4"/>
    <w:rsid w:val="BBDF6E24"/>
    <w:rsid w:val="BBDF9D1E"/>
    <w:rsid w:val="BBEC89ED"/>
    <w:rsid w:val="BBED50C2"/>
    <w:rsid w:val="BBEE5CFF"/>
    <w:rsid w:val="BBEEA04A"/>
    <w:rsid w:val="BBEFEAB5"/>
    <w:rsid w:val="BBF41893"/>
    <w:rsid w:val="BBF5FC42"/>
    <w:rsid w:val="BBF76C6B"/>
    <w:rsid w:val="BBF97413"/>
    <w:rsid w:val="BBFB25EA"/>
    <w:rsid w:val="BBFDC7F3"/>
    <w:rsid w:val="BBFE22B1"/>
    <w:rsid w:val="BBFF9197"/>
    <w:rsid w:val="BBFFA2EC"/>
    <w:rsid w:val="BBFFE794"/>
    <w:rsid w:val="BC76E0A4"/>
    <w:rsid w:val="BC7FAF56"/>
    <w:rsid w:val="BCB9385C"/>
    <w:rsid w:val="BCCE4CA6"/>
    <w:rsid w:val="BCD63D5B"/>
    <w:rsid w:val="BCDE288B"/>
    <w:rsid w:val="BCFDC079"/>
    <w:rsid w:val="BD3E5DBC"/>
    <w:rsid w:val="BD3F4874"/>
    <w:rsid w:val="BD593264"/>
    <w:rsid w:val="BD5D99DF"/>
    <w:rsid w:val="BD5DBD2B"/>
    <w:rsid w:val="BD6CF989"/>
    <w:rsid w:val="BD7F43A0"/>
    <w:rsid w:val="BD85CA2B"/>
    <w:rsid w:val="BD9C7908"/>
    <w:rsid w:val="BD9E4497"/>
    <w:rsid w:val="BD9FAED9"/>
    <w:rsid w:val="BD9FC4FA"/>
    <w:rsid w:val="BDBC1163"/>
    <w:rsid w:val="BDC1D8FC"/>
    <w:rsid w:val="BDCEE0B5"/>
    <w:rsid w:val="BDD70C67"/>
    <w:rsid w:val="BDDABB2C"/>
    <w:rsid w:val="BDDF625F"/>
    <w:rsid w:val="BDEFEE91"/>
    <w:rsid w:val="BDF71946"/>
    <w:rsid w:val="BDF9ABCF"/>
    <w:rsid w:val="BDF9BA18"/>
    <w:rsid w:val="BDFB5A28"/>
    <w:rsid w:val="BDFD7FE7"/>
    <w:rsid w:val="BDFD8483"/>
    <w:rsid w:val="BDFE843C"/>
    <w:rsid w:val="BDFF32FE"/>
    <w:rsid w:val="BDFF36EC"/>
    <w:rsid w:val="BDFF3B27"/>
    <w:rsid w:val="BDFF7686"/>
    <w:rsid w:val="BDFF7E1F"/>
    <w:rsid w:val="BDFFA2BC"/>
    <w:rsid w:val="BDFFB74B"/>
    <w:rsid w:val="BE0B947A"/>
    <w:rsid w:val="BE1F13A9"/>
    <w:rsid w:val="BE363D61"/>
    <w:rsid w:val="BE3E5F28"/>
    <w:rsid w:val="BE4F891C"/>
    <w:rsid w:val="BE6D22B9"/>
    <w:rsid w:val="BE772906"/>
    <w:rsid w:val="BE7B1A98"/>
    <w:rsid w:val="BE7D6350"/>
    <w:rsid w:val="BE7FD5F4"/>
    <w:rsid w:val="BE872CA1"/>
    <w:rsid w:val="BE8B0CBF"/>
    <w:rsid w:val="BE9E9427"/>
    <w:rsid w:val="BEAF50EF"/>
    <w:rsid w:val="BEAFD813"/>
    <w:rsid w:val="BEB2ED84"/>
    <w:rsid w:val="BEB59956"/>
    <w:rsid w:val="BEBE443D"/>
    <w:rsid w:val="BEBFAECE"/>
    <w:rsid w:val="BEC5A8C2"/>
    <w:rsid w:val="BED9F2F0"/>
    <w:rsid w:val="BEDD5344"/>
    <w:rsid w:val="BEE34604"/>
    <w:rsid w:val="BEE368D8"/>
    <w:rsid w:val="BEEA748B"/>
    <w:rsid w:val="BEEDA8B2"/>
    <w:rsid w:val="BEEF9A33"/>
    <w:rsid w:val="BEF1CDB0"/>
    <w:rsid w:val="BEF1D91A"/>
    <w:rsid w:val="BEF5F585"/>
    <w:rsid w:val="BEF7A902"/>
    <w:rsid w:val="BEF7E07B"/>
    <w:rsid w:val="BEF7E34E"/>
    <w:rsid w:val="BEF9664C"/>
    <w:rsid w:val="BEF9F8BB"/>
    <w:rsid w:val="BEFDC544"/>
    <w:rsid w:val="BEFDF4DD"/>
    <w:rsid w:val="BEFED051"/>
    <w:rsid w:val="BEFED8DA"/>
    <w:rsid w:val="BEFF094B"/>
    <w:rsid w:val="BEFF20F6"/>
    <w:rsid w:val="BEFF289C"/>
    <w:rsid w:val="BEFF4145"/>
    <w:rsid w:val="BEFF45CF"/>
    <w:rsid w:val="BEFFB7C6"/>
    <w:rsid w:val="BF1FFBFD"/>
    <w:rsid w:val="BF2B0B49"/>
    <w:rsid w:val="BF2EFF07"/>
    <w:rsid w:val="BF3F0C76"/>
    <w:rsid w:val="BF3F4AC1"/>
    <w:rsid w:val="BF3F9D1B"/>
    <w:rsid w:val="BF3FBA3A"/>
    <w:rsid w:val="BF4F08EB"/>
    <w:rsid w:val="BF5E5D45"/>
    <w:rsid w:val="BF62850B"/>
    <w:rsid w:val="BF655ACA"/>
    <w:rsid w:val="BF6D52F7"/>
    <w:rsid w:val="BF6EFA5A"/>
    <w:rsid w:val="BF6F30E6"/>
    <w:rsid w:val="BF6FBCF1"/>
    <w:rsid w:val="BF71695C"/>
    <w:rsid w:val="BF71F1CC"/>
    <w:rsid w:val="BF75805C"/>
    <w:rsid w:val="BF77AB7D"/>
    <w:rsid w:val="BF7B618E"/>
    <w:rsid w:val="BF7C2F74"/>
    <w:rsid w:val="BF7E0D9D"/>
    <w:rsid w:val="BF7E5529"/>
    <w:rsid w:val="BF7EF687"/>
    <w:rsid w:val="BF7F81C4"/>
    <w:rsid w:val="BF7FE8D6"/>
    <w:rsid w:val="BF86001D"/>
    <w:rsid w:val="BF96FFDF"/>
    <w:rsid w:val="BF99E5D6"/>
    <w:rsid w:val="BF9B2E6D"/>
    <w:rsid w:val="BFA7ECF4"/>
    <w:rsid w:val="BFAE07BB"/>
    <w:rsid w:val="BFAE3700"/>
    <w:rsid w:val="BFAEF91D"/>
    <w:rsid w:val="BFAF5B5E"/>
    <w:rsid w:val="BFAF608F"/>
    <w:rsid w:val="BFAF7759"/>
    <w:rsid w:val="BFB3C48A"/>
    <w:rsid w:val="BFB7E05E"/>
    <w:rsid w:val="BFB8FB80"/>
    <w:rsid w:val="BFBB0D21"/>
    <w:rsid w:val="BFBB9CD5"/>
    <w:rsid w:val="BFBD3ECD"/>
    <w:rsid w:val="BFBD79D8"/>
    <w:rsid w:val="BFBE7898"/>
    <w:rsid w:val="BFBE7CAD"/>
    <w:rsid w:val="BFBF478A"/>
    <w:rsid w:val="BFBF525C"/>
    <w:rsid w:val="BFBF6ABC"/>
    <w:rsid w:val="BFBF8A55"/>
    <w:rsid w:val="BFC8DBEC"/>
    <w:rsid w:val="BFCB4324"/>
    <w:rsid w:val="BFD5D1B3"/>
    <w:rsid w:val="BFD6467D"/>
    <w:rsid w:val="BFD8D942"/>
    <w:rsid w:val="BFD9375F"/>
    <w:rsid w:val="BFDB04D1"/>
    <w:rsid w:val="BFDB14FC"/>
    <w:rsid w:val="BFDB7E67"/>
    <w:rsid w:val="BFDD095A"/>
    <w:rsid w:val="BFDE9FE2"/>
    <w:rsid w:val="BFDF0F3D"/>
    <w:rsid w:val="BFDF126A"/>
    <w:rsid w:val="BFDF3F61"/>
    <w:rsid w:val="BFDF5CCE"/>
    <w:rsid w:val="BFDF9123"/>
    <w:rsid w:val="BFE2FF58"/>
    <w:rsid w:val="BFE389B5"/>
    <w:rsid w:val="BFE3B922"/>
    <w:rsid w:val="BFE6F8A4"/>
    <w:rsid w:val="BFEB9530"/>
    <w:rsid w:val="BFED0D35"/>
    <w:rsid w:val="BFEDC5B4"/>
    <w:rsid w:val="BFEDE65B"/>
    <w:rsid w:val="BFEE110A"/>
    <w:rsid w:val="BFEF56D6"/>
    <w:rsid w:val="BFEF8A2B"/>
    <w:rsid w:val="BFEFC2F1"/>
    <w:rsid w:val="BFEFEE41"/>
    <w:rsid w:val="BFF31E5E"/>
    <w:rsid w:val="BFF35367"/>
    <w:rsid w:val="BFF6501F"/>
    <w:rsid w:val="BFF6C1B7"/>
    <w:rsid w:val="BFF71A15"/>
    <w:rsid w:val="BFF756BD"/>
    <w:rsid w:val="BFF78A19"/>
    <w:rsid w:val="BFF79855"/>
    <w:rsid w:val="BFF7AE0F"/>
    <w:rsid w:val="BFF7D9F4"/>
    <w:rsid w:val="BFF7FAEA"/>
    <w:rsid w:val="BFFA0EDE"/>
    <w:rsid w:val="BFFAAD83"/>
    <w:rsid w:val="BFFB0BB6"/>
    <w:rsid w:val="BFFB2A77"/>
    <w:rsid w:val="BFFB3F15"/>
    <w:rsid w:val="BFFB42C4"/>
    <w:rsid w:val="BFFB5D05"/>
    <w:rsid w:val="BFFC1904"/>
    <w:rsid w:val="BFFD3455"/>
    <w:rsid w:val="BFFD3B91"/>
    <w:rsid w:val="BFFD402A"/>
    <w:rsid w:val="BFFD4D7F"/>
    <w:rsid w:val="BFFD6503"/>
    <w:rsid w:val="BFFD7828"/>
    <w:rsid w:val="BFFDCEB4"/>
    <w:rsid w:val="BFFDFDF6"/>
    <w:rsid w:val="BFFE1EC9"/>
    <w:rsid w:val="BFFE9618"/>
    <w:rsid w:val="BFFECEB7"/>
    <w:rsid w:val="BFFEE2ED"/>
    <w:rsid w:val="BFFEF074"/>
    <w:rsid w:val="BFFF1708"/>
    <w:rsid w:val="BFFF1B14"/>
    <w:rsid w:val="BFFF500B"/>
    <w:rsid w:val="BFFF7993"/>
    <w:rsid w:val="BFFF9FF6"/>
    <w:rsid w:val="BFFFA561"/>
    <w:rsid w:val="BFFFAAB9"/>
    <w:rsid w:val="BFFFC757"/>
    <w:rsid w:val="BFFFCA3C"/>
    <w:rsid w:val="BFFFCB25"/>
    <w:rsid w:val="C34F8B5B"/>
    <w:rsid w:val="C3BEF06B"/>
    <w:rsid w:val="C3EA5F44"/>
    <w:rsid w:val="C3FF2927"/>
    <w:rsid w:val="C3FF5F71"/>
    <w:rsid w:val="C4FEFE07"/>
    <w:rsid w:val="C57F131D"/>
    <w:rsid w:val="C6393752"/>
    <w:rsid w:val="C6BFE629"/>
    <w:rsid w:val="C6D52E53"/>
    <w:rsid w:val="C6FB01AE"/>
    <w:rsid w:val="C6FBBA2B"/>
    <w:rsid w:val="C75DEE15"/>
    <w:rsid w:val="C77BDEC5"/>
    <w:rsid w:val="C77DFFB7"/>
    <w:rsid w:val="C78843D0"/>
    <w:rsid w:val="C78845EA"/>
    <w:rsid w:val="C7ADFCEC"/>
    <w:rsid w:val="C7BEC71D"/>
    <w:rsid w:val="C7CF2E48"/>
    <w:rsid w:val="C7DB7C42"/>
    <w:rsid w:val="C7DFEEF6"/>
    <w:rsid w:val="C7ED2C7C"/>
    <w:rsid w:val="C7F71BF1"/>
    <w:rsid w:val="C7FC42FA"/>
    <w:rsid w:val="C7FF5999"/>
    <w:rsid w:val="C8FB2214"/>
    <w:rsid w:val="C9DA50A0"/>
    <w:rsid w:val="C9EA2157"/>
    <w:rsid w:val="C9EB60C6"/>
    <w:rsid w:val="CA737B63"/>
    <w:rsid w:val="CAFD9C78"/>
    <w:rsid w:val="CB7B0F82"/>
    <w:rsid w:val="CB7D6125"/>
    <w:rsid w:val="CB7F6936"/>
    <w:rsid w:val="CBBF3743"/>
    <w:rsid w:val="CBD9BA43"/>
    <w:rsid w:val="CBEBEBA8"/>
    <w:rsid w:val="CBEDD990"/>
    <w:rsid w:val="CBF5D5F8"/>
    <w:rsid w:val="CBFA36E8"/>
    <w:rsid w:val="CBFB08E2"/>
    <w:rsid w:val="CBFB11CF"/>
    <w:rsid w:val="CBFC3122"/>
    <w:rsid w:val="CBFEEE7C"/>
    <w:rsid w:val="CC2F0584"/>
    <w:rsid w:val="CCFF3542"/>
    <w:rsid w:val="CD3EDDE9"/>
    <w:rsid w:val="CD9E4196"/>
    <w:rsid w:val="CD9ED993"/>
    <w:rsid w:val="CD9F1CB3"/>
    <w:rsid w:val="CDB326A3"/>
    <w:rsid w:val="CDBE290B"/>
    <w:rsid w:val="CDBEC5AA"/>
    <w:rsid w:val="CDCAA657"/>
    <w:rsid w:val="CDF3C303"/>
    <w:rsid w:val="CDF783B2"/>
    <w:rsid w:val="CDFBFA2D"/>
    <w:rsid w:val="CDFFC6D9"/>
    <w:rsid w:val="CDFFEA5B"/>
    <w:rsid w:val="CE5DBB09"/>
    <w:rsid w:val="CE5EDC7C"/>
    <w:rsid w:val="CE5F04FE"/>
    <w:rsid w:val="CE5FC40F"/>
    <w:rsid w:val="CE7B1C2D"/>
    <w:rsid w:val="CEBFCAA8"/>
    <w:rsid w:val="CEC70E10"/>
    <w:rsid w:val="CED70169"/>
    <w:rsid w:val="CEDE7532"/>
    <w:rsid w:val="CEDF390A"/>
    <w:rsid w:val="CEEC6476"/>
    <w:rsid w:val="CEF3F1F5"/>
    <w:rsid w:val="CEF41405"/>
    <w:rsid w:val="CEF65457"/>
    <w:rsid w:val="CEF752FC"/>
    <w:rsid w:val="CEF7D874"/>
    <w:rsid w:val="CEFF40AF"/>
    <w:rsid w:val="CEFFBF94"/>
    <w:rsid w:val="CF2E2C0B"/>
    <w:rsid w:val="CF748303"/>
    <w:rsid w:val="CF781E79"/>
    <w:rsid w:val="CF7E6E89"/>
    <w:rsid w:val="CF8F6FB3"/>
    <w:rsid w:val="CF9F9152"/>
    <w:rsid w:val="CFBF724D"/>
    <w:rsid w:val="CFBFD127"/>
    <w:rsid w:val="CFCCB03C"/>
    <w:rsid w:val="CFD65829"/>
    <w:rsid w:val="CFDF1EE5"/>
    <w:rsid w:val="CFE8391B"/>
    <w:rsid w:val="CFF5E49F"/>
    <w:rsid w:val="CFF7728B"/>
    <w:rsid w:val="CFFBE181"/>
    <w:rsid w:val="CFFD1EC3"/>
    <w:rsid w:val="CFFD4D56"/>
    <w:rsid w:val="CFFE53E3"/>
    <w:rsid w:val="CFFF486F"/>
    <w:rsid w:val="CFFF48BB"/>
    <w:rsid w:val="CFFFAC0F"/>
    <w:rsid w:val="CFFFB66C"/>
    <w:rsid w:val="CFFFE307"/>
    <w:rsid w:val="D01B531F"/>
    <w:rsid w:val="D0FF8ADA"/>
    <w:rsid w:val="D157C5D2"/>
    <w:rsid w:val="D15D9E58"/>
    <w:rsid w:val="D1BD358B"/>
    <w:rsid w:val="D1CB5E06"/>
    <w:rsid w:val="D1EE0B8B"/>
    <w:rsid w:val="D1FF3DE5"/>
    <w:rsid w:val="D2BB510E"/>
    <w:rsid w:val="D2FCF822"/>
    <w:rsid w:val="D30F3ECB"/>
    <w:rsid w:val="D31FCDCC"/>
    <w:rsid w:val="D35A2677"/>
    <w:rsid w:val="D377ADF0"/>
    <w:rsid w:val="D37E744B"/>
    <w:rsid w:val="D392ECEC"/>
    <w:rsid w:val="D3CF37A8"/>
    <w:rsid w:val="D3F606B3"/>
    <w:rsid w:val="D3FBACAF"/>
    <w:rsid w:val="D3FC8AE8"/>
    <w:rsid w:val="D3FCBDB7"/>
    <w:rsid w:val="D3FF7320"/>
    <w:rsid w:val="D4B7D733"/>
    <w:rsid w:val="D4BAFBBC"/>
    <w:rsid w:val="D4CFD97D"/>
    <w:rsid w:val="D4F3E177"/>
    <w:rsid w:val="D57A8880"/>
    <w:rsid w:val="D5AB1BA1"/>
    <w:rsid w:val="D5BF1479"/>
    <w:rsid w:val="D5D7A174"/>
    <w:rsid w:val="D5DA255D"/>
    <w:rsid w:val="D5DD3383"/>
    <w:rsid w:val="D5DFC386"/>
    <w:rsid w:val="D5EC6C3F"/>
    <w:rsid w:val="D5EFD280"/>
    <w:rsid w:val="D5F1AF82"/>
    <w:rsid w:val="D5FB1683"/>
    <w:rsid w:val="D5FB9B05"/>
    <w:rsid w:val="D5FDAEC7"/>
    <w:rsid w:val="D5FDC76F"/>
    <w:rsid w:val="D5FF2E47"/>
    <w:rsid w:val="D5FF803B"/>
    <w:rsid w:val="D62F2D4D"/>
    <w:rsid w:val="D64E7828"/>
    <w:rsid w:val="D666C477"/>
    <w:rsid w:val="D677DEB7"/>
    <w:rsid w:val="D67D8F1F"/>
    <w:rsid w:val="D67FAAC2"/>
    <w:rsid w:val="D6BA73D9"/>
    <w:rsid w:val="D6C55275"/>
    <w:rsid w:val="D6D14FC4"/>
    <w:rsid w:val="D6D99CB3"/>
    <w:rsid w:val="D6DC04B3"/>
    <w:rsid w:val="D6E93575"/>
    <w:rsid w:val="D6F783A3"/>
    <w:rsid w:val="D6FE7E35"/>
    <w:rsid w:val="D6FF466A"/>
    <w:rsid w:val="D6FF57F2"/>
    <w:rsid w:val="D72FD79E"/>
    <w:rsid w:val="D7337F6A"/>
    <w:rsid w:val="D7362129"/>
    <w:rsid w:val="D752B842"/>
    <w:rsid w:val="D77B0A03"/>
    <w:rsid w:val="D77FC8E1"/>
    <w:rsid w:val="D77FF245"/>
    <w:rsid w:val="D796302C"/>
    <w:rsid w:val="D7ADD5F6"/>
    <w:rsid w:val="D7B5F343"/>
    <w:rsid w:val="D7B6629B"/>
    <w:rsid w:val="D7BB58A2"/>
    <w:rsid w:val="D7BD8873"/>
    <w:rsid w:val="D7BE710D"/>
    <w:rsid w:val="D7BF500D"/>
    <w:rsid w:val="D7BF5B7C"/>
    <w:rsid w:val="D7CCD773"/>
    <w:rsid w:val="D7CE68A2"/>
    <w:rsid w:val="D7CF1AEB"/>
    <w:rsid w:val="D7D807BF"/>
    <w:rsid w:val="D7DD71D7"/>
    <w:rsid w:val="D7DF6A78"/>
    <w:rsid w:val="D7EDBA65"/>
    <w:rsid w:val="D7EF9F9B"/>
    <w:rsid w:val="D7F7B5B6"/>
    <w:rsid w:val="D7F960ED"/>
    <w:rsid w:val="D7FD51BC"/>
    <w:rsid w:val="D7FE54EB"/>
    <w:rsid w:val="D7FF4D5C"/>
    <w:rsid w:val="D7FF959A"/>
    <w:rsid w:val="D7FF97BF"/>
    <w:rsid w:val="D7FFEDB6"/>
    <w:rsid w:val="D7FFEEE8"/>
    <w:rsid w:val="D8700427"/>
    <w:rsid w:val="D8D588AC"/>
    <w:rsid w:val="D8DFB250"/>
    <w:rsid w:val="D8FF2C19"/>
    <w:rsid w:val="D976AA7B"/>
    <w:rsid w:val="D97E5738"/>
    <w:rsid w:val="D97EF23E"/>
    <w:rsid w:val="D98F1E9B"/>
    <w:rsid w:val="D9BF1752"/>
    <w:rsid w:val="D9CE1616"/>
    <w:rsid w:val="D9DBB9A3"/>
    <w:rsid w:val="D9DD622D"/>
    <w:rsid w:val="D9E96591"/>
    <w:rsid w:val="D9EB6000"/>
    <w:rsid w:val="D9EC2235"/>
    <w:rsid w:val="D9EFEACD"/>
    <w:rsid w:val="D9F7EAF4"/>
    <w:rsid w:val="D9FF92C4"/>
    <w:rsid w:val="DA7D5DC6"/>
    <w:rsid w:val="DA8F77B5"/>
    <w:rsid w:val="DA9739EA"/>
    <w:rsid w:val="DAF40008"/>
    <w:rsid w:val="DAF5D24A"/>
    <w:rsid w:val="DAFD17F2"/>
    <w:rsid w:val="DAFED570"/>
    <w:rsid w:val="DB1F6D3F"/>
    <w:rsid w:val="DB27E460"/>
    <w:rsid w:val="DB2D06CB"/>
    <w:rsid w:val="DB4C3D61"/>
    <w:rsid w:val="DB4F0861"/>
    <w:rsid w:val="DB5BC265"/>
    <w:rsid w:val="DB5E3C34"/>
    <w:rsid w:val="DB78A81D"/>
    <w:rsid w:val="DB7B9D25"/>
    <w:rsid w:val="DB8BC666"/>
    <w:rsid w:val="DB95ECBB"/>
    <w:rsid w:val="DB9F15FD"/>
    <w:rsid w:val="DB9F186F"/>
    <w:rsid w:val="DB9F7299"/>
    <w:rsid w:val="DBA74E44"/>
    <w:rsid w:val="DBABC2AF"/>
    <w:rsid w:val="DBB72D02"/>
    <w:rsid w:val="DBBFCBFD"/>
    <w:rsid w:val="DBE5205A"/>
    <w:rsid w:val="DBEE2410"/>
    <w:rsid w:val="DBEE261B"/>
    <w:rsid w:val="DBEF4B07"/>
    <w:rsid w:val="DBF610B1"/>
    <w:rsid w:val="DBF70330"/>
    <w:rsid w:val="DBF7651A"/>
    <w:rsid w:val="DBF7ADB2"/>
    <w:rsid w:val="DBF7B5C0"/>
    <w:rsid w:val="DBF7EA01"/>
    <w:rsid w:val="DBFAF74F"/>
    <w:rsid w:val="DBFD4123"/>
    <w:rsid w:val="DBFE199A"/>
    <w:rsid w:val="DBFE3ED1"/>
    <w:rsid w:val="DBFF3F50"/>
    <w:rsid w:val="DBFFD8D4"/>
    <w:rsid w:val="DBFFE4D5"/>
    <w:rsid w:val="DBFFE819"/>
    <w:rsid w:val="DBFFFBB9"/>
    <w:rsid w:val="DBFFFC62"/>
    <w:rsid w:val="DC5C072F"/>
    <w:rsid w:val="DC7982EE"/>
    <w:rsid w:val="DC7F6009"/>
    <w:rsid w:val="DCAF4E34"/>
    <w:rsid w:val="DCB1972D"/>
    <w:rsid w:val="DCC74D45"/>
    <w:rsid w:val="DCCF66BD"/>
    <w:rsid w:val="DCD59BF2"/>
    <w:rsid w:val="DCDF30F8"/>
    <w:rsid w:val="DCED260B"/>
    <w:rsid w:val="DCEF4117"/>
    <w:rsid w:val="DCF30926"/>
    <w:rsid w:val="DCF318FD"/>
    <w:rsid w:val="DCFC7BA7"/>
    <w:rsid w:val="DCFE12F9"/>
    <w:rsid w:val="DCFFC140"/>
    <w:rsid w:val="DD2E6D2B"/>
    <w:rsid w:val="DD4F78C1"/>
    <w:rsid w:val="DD7BFFBA"/>
    <w:rsid w:val="DD7F1BB9"/>
    <w:rsid w:val="DD9908FF"/>
    <w:rsid w:val="DD9E0DF6"/>
    <w:rsid w:val="DD9F5152"/>
    <w:rsid w:val="DD9F648A"/>
    <w:rsid w:val="DDB393E3"/>
    <w:rsid w:val="DDBB5414"/>
    <w:rsid w:val="DDBD70DB"/>
    <w:rsid w:val="DDBEFACD"/>
    <w:rsid w:val="DDD2F42E"/>
    <w:rsid w:val="DDD7A7C7"/>
    <w:rsid w:val="DDDD3AB9"/>
    <w:rsid w:val="DDDE423F"/>
    <w:rsid w:val="DDDFC8B7"/>
    <w:rsid w:val="DDDFD322"/>
    <w:rsid w:val="DDEFCA8B"/>
    <w:rsid w:val="DDF7D4CF"/>
    <w:rsid w:val="DDFA80B1"/>
    <w:rsid w:val="DDFC41F6"/>
    <w:rsid w:val="DDFDEB5F"/>
    <w:rsid w:val="DDFEADC1"/>
    <w:rsid w:val="DDFEB484"/>
    <w:rsid w:val="DDFF3826"/>
    <w:rsid w:val="DE379673"/>
    <w:rsid w:val="DE3E142A"/>
    <w:rsid w:val="DE4FEEE7"/>
    <w:rsid w:val="DE5B23C9"/>
    <w:rsid w:val="DE5FC9BC"/>
    <w:rsid w:val="DE666B5B"/>
    <w:rsid w:val="DE6DDD85"/>
    <w:rsid w:val="DE7B3CC2"/>
    <w:rsid w:val="DE9DDF6C"/>
    <w:rsid w:val="DEAF3B8C"/>
    <w:rsid w:val="DEB66E25"/>
    <w:rsid w:val="DEBAAAF6"/>
    <w:rsid w:val="DEBE5FEB"/>
    <w:rsid w:val="DEBF7270"/>
    <w:rsid w:val="DEC6764F"/>
    <w:rsid w:val="DEEEA5F9"/>
    <w:rsid w:val="DEEF69FC"/>
    <w:rsid w:val="DEEF720D"/>
    <w:rsid w:val="DEEF960D"/>
    <w:rsid w:val="DEF14752"/>
    <w:rsid w:val="DEF5FC58"/>
    <w:rsid w:val="DEF71558"/>
    <w:rsid w:val="DEFA028B"/>
    <w:rsid w:val="DEFA1192"/>
    <w:rsid w:val="DEFB2B41"/>
    <w:rsid w:val="DEFB3104"/>
    <w:rsid w:val="DEFBAE2F"/>
    <w:rsid w:val="DEFD3D74"/>
    <w:rsid w:val="DEFDCD7B"/>
    <w:rsid w:val="DEFE1C94"/>
    <w:rsid w:val="DEFE3D5D"/>
    <w:rsid w:val="DEFEF3B4"/>
    <w:rsid w:val="DEFF456F"/>
    <w:rsid w:val="DEFF625A"/>
    <w:rsid w:val="DEFF9E72"/>
    <w:rsid w:val="DEFFE50B"/>
    <w:rsid w:val="DEFFFAD8"/>
    <w:rsid w:val="DF0FEA0D"/>
    <w:rsid w:val="DF19E36D"/>
    <w:rsid w:val="DF1AEA41"/>
    <w:rsid w:val="DF1F0714"/>
    <w:rsid w:val="DF3A5B19"/>
    <w:rsid w:val="DF3B24B1"/>
    <w:rsid w:val="DF3BBD16"/>
    <w:rsid w:val="DF3DA536"/>
    <w:rsid w:val="DF3F21CE"/>
    <w:rsid w:val="DF4BA5FE"/>
    <w:rsid w:val="DF4BB5E8"/>
    <w:rsid w:val="DF4DEE28"/>
    <w:rsid w:val="DF5FB627"/>
    <w:rsid w:val="DF69F5B2"/>
    <w:rsid w:val="DF6B22C1"/>
    <w:rsid w:val="DF6C60D4"/>
    <w:rsid w:val="DF6F0055"/>
    <w:rsid w:val="DF77C07A"/>
    <w:rsid w:val="DF79922E"/>
    <w:rsid w:val="DF7D6574"/>
    <w:rsid w:val="DF7E458E"/>
    <w:rsid w:val="DF7F1527"/>
    <w:rsid w:val="DF7F5578"/>
    <w:rsid w:val="DF7F767A"/>
    <w:rsid w:val="DF8309BE"/>
    <w:rsid w:val="DF8D3658"/>
    <w:rsid w:val="DF8FD5C9"/>
    <w:rsid w:val="DF9C0040"/>
    <w:rsid w:val="DF9F3A58"/>
    <w:rsid w:val="DF9F7117"/>
    <w:rsid w:val="DFAD5E17"/>
    <w:rsid w:val="DFB59B29"/>
    <w:rsid w:val="DFB73929"/>
    <w:rsid w:val="DFB7B014"/>
    <w:rsid w:val="DFBB659C"/>
    <w:rsid w:val="DFBBA155"/>
    <w:rsid w:val="DFBBA3FD"/>
    <w:rsid w:val="DFBC6610"/>
    <w:rsid w:val="DFBD23BB"/>
    <w:rsid w:val="DFBD83B8"/>
    <w:rsid w:val="DFBDDCEA"/>
    <w:rsid w:val="DFBDE2F9"/>
    <w:rsid w:val="DFBDF3EC"/>
    <w:rsid w:val="DFBEA07C"/>
    <w:rsid w:val="DFBF1594"/>
    <w:rsid w:val="DFBF4B10"/>
    <w:rsid w:val="DFBFC2C2"/>
    <w:rsid w:val="DFBFEBEE"/>
    <w:rsid w:val="DFC7E831"/>
    <w:rsid w:val="DFC914BC"/>
    <w:rsid w:val="DFCB48FF"/>
    <w:rsid w:val="DFCBBDB9"/>
    <w:rsid w:val="DFCE8C1C"/>
    <w:rsid w:val="DFCEC3B0"/>
    <w:rsid w:val="DFCF414F"/>
    <w:rsid w:val="DFD5B743"/>
    <w:rsid w:val="DFD707AC"/>
    <w:rsid w:val="DFD722FC"/>
    <w:rsid w:val="DFDA9DA1"/>
    <w:rsid w:val="DFDB108D"/>
    <w:rsid w:val="DFDB4686"/>
    <w:rsid w:val="DFDD3CA9"/>
    <w:rsid w:val="DFDE44E9"/>
    <w:rsid w:val="DFDF03F9"/>
    <w:rsid w:val="DFDF45C3"/>
    <w:rsid w:val="DFDF7E73"/>
    <w:rsid w:val="DFE5F2BE"/>
    <w:rsid w:val="DFE778E9"/>
    <w:rsid w:val="DFE95E58"/>
    <w:rsid w:val="DFE9EE7E"/>
    <w:rsid w:val="DFEB1DFE"/>
    <w:rsid w:val="DFED302B"/>
    <w:rsid w:val="DFEE0E86"/>
    <w:rsid w:val="DFEF3185"/>
    <w:rsid w:val="DFEF8D7E"/>
    <w:rsid w:val="DFEFBB62"/>
    <w:rsid w:val="DFEFE9B9"/>
    <w:rsid w:val="DFF070BF"/>
    <w:rsid w:val="DFF2601A"/>
    <w:rsid w:val="DFF5666A"/>
    <w:rsid w:val="DFF61301"/>
    <w:rsid w:val="DFF76618"/>
    <w:rsid w:val="DFFACA46"/>
    <w:rsid w:val="DFFB0BE9"/>
    <w:rsid w:val="DFFBB585"/>
    <w:rsid w:val="DFFD1700"/>
    <w:rsid w:val="DFFD5A9E"/>
    <w:rsid w:val="DFFDD987"/>
    <w:rsid w:val="DFFDDB5A"/>
    <w:rsid w:val="DFFE49BF"/>
    <w:rsid w:val="DFFEF294"/>
    <w:rsid w:val="DFFF042A"/>
    <w:rsid w:val="DFFF093E"/>
    <w:rsid w:val="DFFF295F"/>
    <w:rsid w:val="DFFF2D69"/>
    <w:rsid w:val="DFFF2DAA"/>
    <w:rsid w:val="DFFF352E"/>
    <w:rsid w:val="DFFF39FE"/>
    <w:rsid w:val="DFFF3E4B"/>
    <w:rsid w:val="DFFF405C"/>
    <w:rsid w:val="DFFF5FC0"/>
    <w:rsid w:val="DFFF63FC"/>
    <w:rsid w:val="DFFF81B5"/>
    <w:rsid w:val="DFFF9789"/>
    <w:rsid w:val="DFFFD8D3"/>
    <w:rsid w:val="DFFFEF44"/>
    <w:rsid w:val="E1C57ACE"/>
    <w:rsid w:val="E1DF81E5"/>
    <w:rsid w:val="E1FFBF3E"/>
    <w:rsid w:val="E33BABA5"/>
    <w:rsid w:val="E34FD4A1"/>
    <w:rsid w:val="E362E047"/>
    <w:rsid w:val="E37B78E3"/>
    <w:rsid w:val="E396D3CB"/>
    <w:rsid w:val="E39D6B09"/>
    <w:rsid w:val="E3AE37C4"/>
    <w:rsid w:val="E3B56582"/>
    <w:rsid w:val="E3BF5B2C"/>
    <w:rsid w:val="E3DF664A"/>
    <w:rsid w:val="E3EDAD74"/>
    <w:rsid w:val="E3EF1CAB"/>
    <w:rsid w:val="E3EFAEE7"/>
    <w:rsid w:val="E3F065E7"/>
    <w:rsid w:val="E3FF3509"/>
    <w:rsid w:val="E43E2073"/>
    <w:rsid w:val="E47BBD70"/>
    <w:rsid w:val="E4DBA7A1"/>
    <w:rsid w:val="E4F423B1"/>
    <w:rsid w:val="E4FD8419"/>
    <w:rsid w:val="E537A0F0"/>
    <w:rsid w:val="E57F6E9C"/>
    <w:rsid w:val="E593E627"/>
    <w:rsid w:val="E5B77337"/>
    <w:rsid w:val="E5CF4C49"/>
    <w:rsid w:val="E5DE025B"/>
    <w:rsid w:val="E5DF6E15"/>
    <w:rsid w:val="E5DFD61C"/>
    <w:rsid w:val="E5ED4421"/>
    <w:rsid w:val="E5EF8F9F"/>
    <w:rsid w:val="E5F353DB"/>
    <w:rsid w:val="E5F6879E"/>
    <w:rsid w:val="E66F0994"/>
    <w:rsid w:val="E6AFF95E"/>
    <w:rsid w:val="E6B1AC6E"/>
    <w:rsid w:val="E6BF3B3E"/>
    <w:rsid w:val="E6DF25BE"/>
    <w:rsid w:val="E6E6B842"/>
    <w:rsid w:val="E6F10B15"/>
    <w:rsid w:val="E6FB1500"/>
    <w:rsid w:val="E6FD3A4B"/>
    <w:rsid w:val="E6FF6D29"/>
    <w:rsid w:val="E755B407"/>
    <w:rsid w:val="E757CBD5"/>
    <w:rsid w:val="E75F58E3"/>
    <w:rsid w:val="E75FCC45"/>
    <w:rsid w:val="E776A1CB"/>
    <w:rsid w:val="E77DABFD"/>
    <w:rsid w:val="E77DF3E4"/>
    <w:rsid w:val="E78D8323"/>
    <w:rsid w:val="E79DDC96"/>
    <w:rsid w:val="E79ED00E"/>
    <w:rsid w:val="E7AFCB47"/>
    <w:rsid w:val="E7B7A0D7"/>
    <w:rsid w:val="E7B7CFD4"/>
    <w:rsid w:val="E7BE4ADE"/>
    <w:rsid w:val="E7BF6EDA"/>
    <w:rsid w:val="E7DB53F4"/>
    <w:rsid w:val="E7DB6280"/>
    <w:rsid w:val="E7DE14E2"/>
    <w:rsid w:val="E7DFA9B4"/>
    <w:rsid w:val="E7E38645"/>
    <w:rsid w:val="E7EB3F7C"/>
    <w:rsid w:val="E7EF4FAC"/>
    <w:rsid w:val="E7F4A8B9"/>
    <w:rsid w:val="E7F655DD"/>
    <w:rsid w:val="E7F94A03"/>
    <w:rsid w:val="E7FBD0C2"/>
    <w:rsid w:val="E7FF4EE6"/>
    <w:rsid w:val="E7FF5615"/>
    <w:rsid w:val="E7FF9048"/>
    <w:rsid w:val="E84E83EA"/>
    <w:rsid w:val="E8AFB2BE"/>
    <w:rsid w:val="E8BEE8D1"/>
    <w:rsid w:val="E8FF11B6"/>
    <w:rsid w:val="E8FF7757"/>
    <w:rsid w:val="E8FFD358"/>
    <w:rsid w:val="E92BC0DF"/>
    <w:rsid w:val="E96FAB5A"/>
    <w:rsid w:val="E9730200"/>
    <w:rsid w:val="E973FF2B"/>
    <w:rsid w:val="E97B0389"/>
    <w:rsid w:val="E99F4546"/>
    <w:rsid w:val="E9A9BFF5"/>
    <w:rsid w:val="E9C44D71"/>
    <w:rsid w:val="E9DF1C9F"/>
    <w:rsid w:val="E9DFD7F5"/>
    <w:rsid w:val="E9F580B4"/>
    <w:rsid w:val="E9F60BA8"/>
    <w:rsid w:val="E9F71EFB"/>
    <w:rsid w:val="E9F906DA"/>
    <w:rsid w:val="E9F9C0F6"/>
    <w:rsid w:val="E9FC9317"/>
    <w:rsid w:val="E9FD10B7"/>
    <w:rsid w:val="E9FE8D2E"/>
    <w:rsid w:val="E9FF0A1E"/>
    <w:rsid w:val="EA327C3C"/>
    <w:rsid w:val="EA59BDED"/>
    <w:rsid w:val="EA6E04F3"/>
    <w:rsid w:val="EA9E885F"/>
    <w:rsid w:val="EABFD30E"/>
    <w:rsid w:val="EADD138D"/>
    <w:rsid w:val="EAF6AD7B"/>
    <w:rsid w:val="EAFB256B"/>
    <w:rsid w:val="EB37F79E"/>
    <w:rsid w:val="EB5750BD"/>
    <w:rsid w:val="EB7476C0"/>
    <w:rsid w:val="EB7FD8DF"/>
    <w:rsid w:val="EB97C941"/>
    <w:rsid w:val="EBAFE0DC"/>
    <w:rsid w:val="EBBD6A03"/>
    <w:rsid w:val="EBBF2EC9"/>
    <w:rsid w:val="EBCD2317"/>
    <w:rsid w:val="EBD1F99B"/>
    <w:rsid w:val="EBD57BC1"/>
    <w:rsid w:val="EBD63E69"/>
    <w:rsid w:val="EBDB7F1B"/>
    <w:rsid w:val="EBDDE967"/>
    <w:rsid w:val="EBE116E8"/>
    <w:rsid w:val="EBED6976"/>
    <w:rsid w:val="EBF0713D"/>
    <w:rsid w:val="EBF22E86"/>
    <w:rsid w:val="EBF28431"/>
    <w:rsid w:val="EBF39A9D"/>
    <w:rsid w:val="EBF5351D"/>
    <w:rsid w:val="EBF741ED"/>
    <w:rsid w:val="EBF7AFE8"/>
    <w:rsid w:val="EBFB8199"/>
    <w:rsid w:val="EBFB89C7"/>
    <w:rsid w:val="EBFBD852"/>
    <w:rsid w:val="EBFE134F"/>
    <w:rsid w:val="EBFF9C62"/>
    <w:rsid w:val="EBFFC11F"/>
    <w:rsid w:val="EBFFD25D"/>
    <w:rsid w:val="EC47560F"/>
    <w:rsid w:val="EC577ECA"/>
    <w:rsid w:val="EC7615C7"/>
    <w:rsid w:val="EC7DB8AD"/>
    <w:rsid w:val="EC7DFF40"/>
    <w:rsid w:val="ECAE8611"/>
    <w:rsid w:val="ECB0433D"/>
    <w:rsid w:val="ECBBAA45"/>
    <w:rsid w:val="ECBF8C39"/>
    <w:rsid w:val="ECC76CF4"/>
    <w:rsid w:val="ECDDA12B"/>
    <w:rsid w:val="ECDF39A2"/>
    <w:rsid w:val="ECF36438"/>
    <w:rsid w:val="ECFB8E2E"/>
    <w:rsid w:val="ED2A42EE"/>
    <w:rsid w:val="ED5735B8"/>
    <w:rsid w:val="ED5D4BAA"/>
    <w:rsid w:val="ED6F000B"/>
    <w:rsid w:val="ED6F4D0E"/>
    <w:rsid w:val="ED776339"/>
    <w:rsid w:val="ED795D79"/>
    <w:rsid w:val="ED7F2657"/>
    <w:rsid w:val="ED7FFA1E"/>
    <w:rsid w:val="ED867EAD"/>
    <w:rsid w:val="ED9BFEB1"/>
    <w:rsid w:val="EDAFCF5E"/>
    <w:rsid w:val="EDB37036"/>
    <w:rsid w:val="EDB97F19"/>
    <w:rsid w:val="EDBA4553"/>
    <w:rsid w:val="EDBBD9BF"/>
    <w:rsid w:val="EDBD1042"/>
    <w:rsid w:val="EDBDD333"/>
    <w:rsid w:val="EDBE292B"/>
    <w:rsid w:val="EDBF1979"/>
    <w:rsid w:val="EDBF6CE7"/>
    <w:rsid w:val="EDBFEA13"/>
    <w:rsid w:val="EDD3833A"/>
    <w:rsid w:val="EDDB7AE6"/>
    <w:rsid w:val="EDDB9C21"/>
    <w:rsid w:val="EDDBB2AD"/>
    <w:rsid w:val="EDDD4BC8"/>
    <w:rsid w:val="EDDE2B39"/>
    <w:rsid w:val="EDE60204"/>
    <w:rsid w:val="EDE95E5D"/>
    <w:rsid w:val="EDEA4AE0"/>
    <w:rsid w:val="EDEB97B2"/>
    <w:rsid w:val="EDEF2C01"/>
    <w:rsid w:val="EDF5AB89"/>
    <w:rsid w:val="EDF7836A"/>
    <w:rsid w:val="EDFA3386"/>
    <w:rsid w:val="EDFB915A"/>
    <w:rsid w:val="EDFDB2D1"/>
    <w:rsid w:val="EDFDDD7E"/>
    <w:rsid w:val="EDFF0CDB"/>
    <w:rsid w:val="EE1E28F3"/>
    <w:rsid w:val="EE5B1090"/>
    <w:rsid w:val="EE5DA429"/>
    <w:rsid w:val="EE5EC6E5"/>
    <w:rsid w:val="EE72A4E7"/>
    <w:rsid w:val="EE75FD69"/>
    <w:rsid w:val="EE761C33"/>
    <w:rsid w:val="EE7A334C"/>
    <w:rsid w:val="EE7B000C"/>
    <w:rsid w:val="EE7E0945"/>
    <w:rsid w:val="EE7F3D76"/>
    <w:rsid w:val="EE7FF231"/>
    <w:rsid w:val="EE8B9AC2"/>
    <w:rsid w:val="EE9E650A"/>
    <w:rsid w:val="EEABCD3E"/>
    <w:rsid w:val="EEB713E2"/>
    <w:rsid w:val="EEB73A70"/>
    <w:rsid w:val="EEBA251C"/>
    <w:rsid w:val="EEBE2E3C"/>
    <w:rsid w:val="EEBF13CC"/>
    <w:rsid w:val="EEBF2E58"/>
    <w:rsid w:val="EEBFC33E"/>
    <w:rsid w:val="EECBEB5C"/>
    <w:rsid w:val="EECEA625"/>
    <w:rsid w:val="EED5CE98"/>
    <w:rsid w:val="EED70FE2"/>
    <w:rsid w:val="EED900DC"/>
    <w:rsid w:val="EEDA4432"/>
    <w:rsid w:val="EEDD010B"/>
    <w:rsid w:val="EEDF22FB"/>
    <w:rsid w:val="EEDF5D1D"/>
    <w:rsid w:val="EEE21512"/>
    <w:rsid w:val="EEE499A0"/>
    <w:rsid w:val="EEEA75F2"/>
    <w:rsid w:val="EEEBBB3D"/>
    <w:rsid w:val="EEEBC1C4"/>
    <w:rsid w:val="EEEF5287"/>
    <w:rsid w:val="EEEFB23A"/>
    <w:rsid w:val="EEF73C1E"/>
    <w:rsid w:val="EEF7DB66"/>
    <w:rsid w:val="EEFB1528"/>
    <w:rsid w:val="EEFB874F"/>
    <w:rsid w:val="EEFF7D1E"/>
    <w:rsid w:val="EEFFE5F4"/>
    <w:rsid w:val="EF0D5CE6"/>
    <w:rsid w:val="EF17ECF2"/>
    <w:rsid w:val="EF33D432"/>
    <w:rsid w:val="EF33EF1D"/>
    <w:rsid w:val="EF33F009"/>
    <w:rsid w:val="EF37EB5F"/>
    <w:rsid w:val="EF3A04F2"/>
    <w:rsid w:val="EF3D2D12"/>
    <w:rsid w:val="EF4B7DC9"/>
    <w:rsid w:val="EF594A7A"/>
    <w:rsid w:val="EF5C7E68"/>
    <w:rsid w:val="EF5F589A"/>
    <w:rsid w:val="EF67BE65"/>
    <w:rsid w:val="EF67C8BF"/>
    <w:rsid w:val="EF6B4B55"/>
    <w:rsid w:val="EF6B5389"/>
    <w:rsid w:val="EF6B5AC4"/>
    <w:rsid w:val="EF6C33B2"/>
    <w:rsid w:val="EF6FAE20"/>
    <w:rsid w:val="EF6FFC0F"/>
    <w:rsid w:val="EF79C858"/>
    <w:rsid w:val="EF7B2C20"/>
    <w:rsid w:val="EF7B5BDC"/>
    <w:rsid w:val="EF7F6F5A"/>
    <w:rsid w:val="EF7FCCBA"/>
    <w:rsid w:val="EF7FCEAD"/>
    <w:rsid w:val="EF8B7253"/>
    <w:rsid w:val="EF8F7EBF"/>
    <w:rsid w:val="EF95DEB5"/>
    <w:rsid w:val="EF9F4DCD"/>
    <w:rsid w:val="EFAEABEE"/>
    <w:rsid w:val="EFAEF628"/>
    <w:rsid w:val="EFAFA4EE"/>
    <w:rsid w:val="EFB49497"/>
    <w:rsid w:val="EFBB188F"/>
    <w:rsid w:val="EFBBD756"/>
    <w:rsid w:val="EFBE8D7E"/>
    <w:rsid w:val="EFBECAB4"/>
    <w:rsid w:val="EFBF51A2"/>
    <w:rsid w:val="EFBF6060"/>
    <w:rsid w:val="EFBF9F19"/>
    <w:rsid w:val="EFBFC87C"/>
    <w:rsid w:val="EFBFCEE3"/>
    <w:rsid w:val="EFC788C3"/>
    <w:rsid w:val="EFCBDA76"/>
    <w:rsid w:val="EFCD29C4"/>
    <w:rsid w:val="EFCF5FFD"/>
    <w:rsid w:val="EFD5A471"/>
    <w:rsid w:val="EFD77606"/>
    <w:rsid w:val="EFDA632A"/>
    <w:rsid w:val="EFDAE302"/>
    <w:rsid w:val="EFDAE97E"/>
    <w:rsid w:val="EFDDA88D"/>
    <w:rsid w:val="EFDF6A50"/>
    <w:rsid w:val="EFDF8560"/>
    <w:rsid w:val="EFDFF735"/>
    <w:rsid w:val="EFE394AA"/>
    <w:rsid w:val="EFEA75FE"/>
    <w:rsid w:val="EFEBB384"/>
    <w:rsid w:val="EFEBCC4D"/>
    <w:rsid w:val="EFEC021E"/>
    <w:rsid w:val="EFEEE88B"/>
    <w:rsid w:val="EFEF150B"/>
    <w:rsid w:val="EFEF1850"/>
    <w:rsid w:val="EFEF6447"/>
    <w:rsid w:val="EFEF74A9"/>
    <w:rsid w:val="EFEFA72B"/>
    <w:rsid w:val="EFF3B7C5"/>
    <w:rsid w:val="EFF692B4"/>
    <w:rsid w:val="EFF71818"/>
    <w:rsid w:val="EFF76C6A"/>
    <w:rsid w:val="EFF76D7A"/>
    <w:rsid w:val="EFF7D9E0"/>
    <w:rsid w:val="EFF8C0D5"/>
    <w:rsid w:val="EFF9D015"/>
    <w:rsid w:val="EFFAB68F"/>
    <w:rsid w:val="EFFAE773"/>
    <w:rsid w:val="EFFB00FE"/>
    <w:rsid w:val="EFFB5A4B"/>
    <w:rsid w:val="EFFB69BA"/>
    <w:rsid w:val="EFFB94B0"/>
    <w:rsid w:val="EFFBC340"/>
    <w:rsid w:val="EFFBCBA1"/>
    <w:rsid w:val="EFFD1FBE"/>
    <w:rsid w:val="EFFD3E0F"/>
    <w:rsid w:val="EFFDDC10"/>
    <w:rsid w:val="EFFDF47C"/>
    <w:rsid w:val="EFFE74F9"/>
    <w:rsid w:val="EFFEEA26"/>
    <w:rsid w:val="EFFF2D04"/>
    <w:rsid w:val="EFFF5EDC"/>
    <w:rsid w:val="EFFF8094"/>
    <w:rsid w:val="EFFF93C2"/>
    <w:rsid w:val="EFFFAC97"/>
    <w:rsid w:val="EFFFB433"/>
    <w:rsid w:val="F05FE645"/>
    <w:rsid w:val="F06A83C2"/>
    <w:rsid w:val="F06E00E3"/>
    <w:rsid w:val="F0F745F6"/>
    <w:rsid w:val="F0FF4FBC"/>
    <w:rsid w:val="F13F534E"/>
    <w:rsid w:val="F165BC8D"/>
    <w:rsid w:val="F1B51497"/>
    <w:rsid w:val="F1CF7F82"/>
    <w:rsid w:val="F1D6EEBF"/>
    <w:rsid w:val="F1DC971B"/>
    <w:rsid w:val="F1E3FAFD"/>
    <w:rsid w:val="F1F5A728"/>
    <w:rsid w:val="F1FB7C8D"/>
    <w:rsid w:val="F26FB294"/>
    <w:rsid w:val="F27777BB"/>
    <w:rsid w:val="F2AFAFDC"/>
    <w:rsid w:val="F2FBA257"/>
    <w:rsid w:val="F2FE2837"/>
    <w:rsid w:val="F2FF1DD7"/>
    <w:rsid w:val="F2FF4675"/>
    <w:rsid w:val="F2FF9B42"/>
    <w:rsid w:val="F30FEC94"/>
    <w:rsid w:val="F31F0D06"/>
    <w:rsid w:val="F32F6C0A"/>
    <w:rsid w:val="F3374B81"/>
    <w:rsid w:val="F33B5050"/>
    <w:rsid w:val="F33E9FD5"/>
    <w:rsid w:val="F357CEE5"/>
    <w:rsid w:val="F35DA16F"/>
    <w:rsid w:val="F36B3D9D"/>
    <w:rsid w:val="F36FA2BE"/>
    <w:rsid w:val="F377F66E"/>
    <w:rsid w:val="F37B7B3B"/>
    <w:rsid w:val="F37F62C2"/>
    <w:rsid w:val="F387CF3E"/>
    <w:rsid w:val="F38D895D"/>
    <w:rsid w:val="F39DA9F1"/>
    <w:rsid w:val="F3AEF7F2"/>
    <w:rsid w:val="F3BBB3F4"/>
    <w:rsid w:val="F3BCE125"/>
    <w:rsid w:val="F3BE03D6"/>
    <w:rsid w:val="F3BE24C4"/>
    <w:rsid w:val="F3BF5B63"/>
    <w:rsid w:val="F3C27AFE"/>
    <w:rsid w:val="F3D77206"/>
    <w:rsid w:val="F3D96B06"/>
    <w:rsid w:val="F3DFF8AB"/>
    <w:rsid w:val="F3EBD087"/>
    <w:rsid w:val="F3EFAF8A"/>
    <w:rsid w:val="F3EFF748"/>
    <w:rsid w:val="F3F3FFBE"/>
    <w:rsid w:val="F3F7DD15"/>
    <w:rsid w:val="F3FD0314"/>
    <w:rsid w:val="F3FD479E"/>
    <w:rsid w:val="F3FD4E15"/>
    <w:rsid w:val="F3FDF13F"/>
    <w:rsid w:val="F3FE135A"/>
    <w:rsid w:val="F3FF1A76"/>
    <w:rsid w:val="F3FF3EAA"/>
    <w:rsid w:val="F3FFFC81"/>
    <w:rsid w:val="F43E0AD6"/>
    <w:rsid w:val="F475B7EE"/>
    <w:rsid w:val="F47601E0"/>
    <w:rsid w:val="F47FE4AC"/>
    <w:rsid w:val="F4AE9DB5"/>
    <w:rsid w:val="F4B16A43"/>
    <w:rsid w:val="F4D23034"/>
    <w:rsid w:val="F4DFDEE2"/>
    <w:rsid w:val="F4F9A4E5"/>
    <w:rsid w:val="F4FE3CAA"/>
    <w:rsid w:val="F4FF1F52"/>
    <w:rsid w:val="F4FF39F1"/>
    <w:rsid w:val="F4FFBC51"/>
    <w:rsid w:val="F52B3C08"/>
    <w:rsid w:val="F53EE7C1"/>
    <w:rsid w:val="F558276A"/>
    <w:rsid w:val="F55FB83B"/>
    <w:rsid w:val="F56F0503"/>
    <w:rsid w:val="F577CDF6"/>
    <w:rsid w:val="F5798EAC"/>
    <w:rsid w:val="F57B9FCC"/>
    <w:rsid w:val="F57C496B"/>
    <w:rsid w:val="F57CD589"/>
    <w:rsid w:val="F57E2401"/>
    <w:rsid w:val="F57FCACC"/>
    <w:rsid w:val="F58F8A93"/>
    <w:rsid w:val="F5966AB2"/>
    <w:rsid w:val="F59D530D"/>
    <w:rsid w:val="F5BBDC94"/>
    <w:rsid w:val="F5BD8C05"/>
    <w:rsid w:val="F5BEB643"/>
    <w:rsid w:val="F5BF82CE"/>
    <w:rsid w:val="F5D1FC81"/>
    <w:rsid w:val="F5D3211B"/>
    <w:rsid w:val="F5DAFA47"/>
    <w:rsid w:val="F5DB7249"/>
    <w:rsid w:val="F5DB76BA"/>
    <w:rsid w:val="F5DD9266"/>
    <w:rsid w:val="F5EBB943"/>
    <w:rsid w:val="F5ED7F26"/>
    <w:rsid w:val="F5EF20B3"/>
    <w:rsid w:val="F5EF757B"/>
    <w:rsid w:val="F5F5AD24"/>
    <w:rsid w:val="F5F6A8A5"/>
    <w:rsid w:val="F5F6AB0E"/>
    <w:rsid w:val="F5F6BCC5"/>
    <w:rsid w:val="F5FBBD03"/>
    <w:rsid w:val="F5FBBEF1"/>
    <w:rsid w:val="F5FCF65B"/>
    <w:rsid w:val="F5FD0C70"/>
    <w:rsid w:val="F5FD9E45"/>
    <w:rsid w:val="F5FE1406"/>
    <w:rsid w:val="F5FEB4A8"/>
    <w:rsid w:val="F5FF46FD"/>
    <w:rsid w:val="F5FFEB24"/>
    <w:rsid w:val="F603DD53"/>
    <w:rsid w:val="F60EFF9F"/>
    <w:rsid w:val="F61F0359"/>
    <w:rsid w:val="F636EB0E"/>
    <w:rsid w:val="F63B374F"/>
    <w:rsid w:val="F63FAFC4"/>
    <w:rsid w:val="F65FDD2B"/>
    <w:rsid w:val="F675EC9B"/>
    <w:rsid w:val="F67BD05F"/>
    <w:rsid w:val="F67BD7FF"/>
    <w:rsid w:val="F67F1FF1"/>
    <w:rsid w:val="F69683EB"/>
    <w:rsid w:val="F6A3A678"/>
    <w:rsid w:val="F6BD0524"/>
    <w:rsid w:val="F6BD6E5C"/>
    <w:rsid w:val="F6DA5957"/>
    <w:rsid w:val="F6DA8737"/>
    <w:rsid w:val="F6DB0F7F"/>
    <w:rsid w:val="F6E886CB"/>
    <w:rsid w:val="F6EB9223"/>
    <w:rsid w:val="F6EC4DF0"/>
    <w:rsid w:val="F6EC982E"/>
    <w:rsid w:val="F6F34350"/>
    <w:rsid w:val="F6F38E7E"/>
    <w:rsid w:val="F6F57EA6"/>
    <w:rsid w:val="F6F7181C"/>
    <w:rsid w:val="F6F75C50"/>
    <w:rsid w:val="F6F90AD6"/>
    <w:rsid w:val="F6FBB257"/>
    <w:rsid w:val="F6FDCB42"/>
    <w:rsid w:val="F6FF18D2"/>
    <w:rsid w:val="F6FF40EE"/>
    <w:rsid w:val="F6FFD8FC"/>
    <w:rsid w:val="F708FD8F"/>
    <w:rsid w:val="F70F4290"/>
    <w:rsid w:val="F7256608"/>
    <w:rsid w:val="F72FD2B4"/>
    <w:rsid w:val="F7310290"/>
    <w:rsid w:val="F7339535"/>
    <w:rsid w:val="F7375635"/>
    <w:rsid w:val="F73C8B3C"/>
    <w:rsid w:val="F74F731E"/>
    <w:rsid w:val="F75D22AD"/>
    <w:rsid w:val="F75F49B0"/>
    <w:rsid w:val="F76B76D6"/>
    <w:rsid w:val="F76C5050"/>
    <w:rsid w:val="F76E039D"/>
    <w:rsid w:val="F76E25CB"/>
    <w:rsid w:val="F77708FC"/>
    <w:rsid w:val="F779816E"/>
    <w:rsid w:val="F77A8B6A"/>
    <w:rsid w:val="F77AFD2C"/>
    <w:rsid w:val="F77B59F1"/>
    <w:rsid w:val="F77B77F2"/>
    <w:rsid w:val="F77E5F01"/>
    <w:rsid w:val="F77E616A"/>
    <w:rsid w:val="F77E95DF"/>
    <w:rsid w:val="F77F58AA"/>
    <w:rsid w:val="F77F611F"/>
    <w:rsid w:val="F77F76D9"/>
    <w:rsid w:val="F77F8666"/>
    <w:rsid w:val="F77FAA3B"/>
    <w:rsid w:val="F77FDB7B"/>
    <w:rsid w:val="F77FDC09"/>
    <w:rsid w:val="F78BD996"/>
    <w:rsid w:val="F78F6DE1"/>
    <w:rsid w:val="F78F738C"/>
    <w:rsid w:val="F79A7C7E"/>
    <w:rsid w:val="F79B0C1C"/>
    <w:rsid w:val="F79EFA89"/>
    <w:rsid w:val="F79F5CE6"/>
    <w:rsid w:val="F7A3D22B"/>
    <w:rsid w:val="F7AF66AF"/>
    <w:rsid w:val="F7AFA1DE"/>
    <w:rsid w:val="F7B3C78C"/>
    <w:rsid w:val="F7B7C035"/>
    <w:rsid w:val="F7BA306C"/>
    <w:rsid w:val="F7BA54C2"/>
    <w:rsid w:val="F7BBA319"/>
    <w:rsid w:val="F7BBDA9A"/>
    <w:rsid w:val="F7BD4324"/>
    <w:rsid w:val="F7BD8129"/>
    <w:rsid w:val="F7BE0C40"/>
    <w:rsid w:val="F7BE8FE7"/>
    <w:rsid w:val="F7BF2D09"/>
    <w:rsid w:val="F7CB8573"/>
    <w:rsid w:val="F7CD4234"/>
    <w:rsid w:val="F7D4CCA7"/>
    <w:rsid w:val="F7D621BF"/>
    <w:rsid w:val="F7DA177D"/>
    <w:rsid w:val="F7DB868A"/>
    <w:rsid w:val="F7DDDE1A"/>
    <w:rsid w:val="F7DE3878"/>
    <w:rsid w:val="F7DEDCFA"/>
    <w:rsid w:val="F7DF673A"/>
    <w:rsid w:val="F7DF8F69"/>
    <w:rsid w:val="F7DFA9D3"/>
    <w:rsid w:val="F7DFF5D1"/>
    <w:rsid w:val="F7E3AFD4"/>
    <w:rsid w:val="F7E7E16F"/>
    <w:rsid w:val="F7EBC57B"/>
    <w:rsid w:val="F7ECEB3C"/>
    <w:rsid w:val="F7ED3B5C"/>
    <w:rsid w:val="F7ED4F78"/>
    <w:rsid w:val="F7ED5CAB"/>
    <w:rsid w:val="F7EE6785"/>
    <w:rsid w:val="F7EE6DBC"/>
    <w:rsid w:val="F7EF4498"/>
    <w:rsid w:val="F7EFA111"/>
    <w:rsid w:val="F7EFB3D9"/>
    <w:rsid w:val="F7EFBE98"/>
    <w:rsid w:val="F7EFFC83"/>
    <w:rsid w:val="F7F311AD"/>
    <w:rsid w:val="F7F4EA33"/>
    <w:rsid w:val="F7F5DBE3"/>
    <w:rsid w:val="F7F7092F"/>
    <w:rsid w:val="F7F74795"/>
    <w:rsid w:val="F7F78F11"/>
    <w:rsid w:val="F7F7BB66"/>
    <w:rsid w:val="F7F9DAC3"/>
    <w:rsid w:val="F7FA4610"/>
    <w:rsid w:val="F7FB972E"/>
    <w:rsid w:val="F7FBF2D3"/>
    <w:rsid w:val="F7FC83A4"/>
    <w:rsid w:val="F7FCFF38"/>
    <w:rsid w:val="F7FD8949"/>
    <w:rsid w:val="F7FDC03D"/>
    <w:rsid w:val="F7FE5420"/>
    <w:rsid w:val="F7FEAF96"/>
    <w:rsid w:val="F7FEE685"/>
    <w:rsid w:val="F7FEFB8F"/>
    <w:rsid w:val="F7FF17C4"/>
    <w:rsid w:val="F7FF30CE"/>
    <w:rsid w:val="F7FF4990"/>
    <w:rsid w:val="F7FF6FB9"/>
    <w:rsid w:val="F7FFC78D"/>
    <w:rsid w:val="F7FFF46C"/>
    <w:rsid w:val="F87ED4E7"/>
    <w:rsid w:val="F8BF8C26"/>
    <w:rsid w:val="F8BF9C36"/>
    <w:rsid w:val="F8E7C234"/>
    <w:rsid w:val="F8EF86DE"/>
    <w:rsid w:val="F8FF6512"/>
    <w:rsid w:val="F8FF6D64"/>
    <w:rsid w:val="F93AF432"/>
    <w:rsid w:val="F93BC4A5"/>
    <w:rsid w:val="F94AB11E"/>
    <w:rsid w:val="F977AF0E"/>
    <w:rsid w:val="F97D2E6D"/>
    <w:rsid w:val="F97F14CE"/>
    <w:rsid w:val="F97FBB74"/>
    <w:rsid w:val="F97FFBA5"/>
    <w:rsid w:val="F99F3B7E"/>
    <w:rsid w:val="F9A7FF8A"/>
    <w:rsid w:val="F9B279A5"/>
    <w:rsid w:val="F9B60768"/>
    <w:rsid w:val="F9B7165E"/>
    <w:rsid w:val="F9B7A7D7"/>
    <w:rsid w:val="F9CF8CB2"/>
    <w:rsid w:val="F9D7A558"/>
    <w:rsid w:val="F9D7D8C2"/>
    <w:rsid w:val="F9DE4170"/>
    <w:rsid w:val="F9EA94FD"/>
    <w:rsid w:val="F9EF12F0"/>
    <w:rsid w:val="F9EF1505"/>
    <w:rsid w:val="F9EF19A4"/>
    <w:rsid w:val="F9EF2718"/>
    <w:rsid w:val="F9F32ABD"/>
    <w:rsid w:val="F9FA0B15"/>
    <w:rsid w:val="F9FA250B"/>
    <w:rsid w:val="F9FB063C"/>
    <w:rsid w:val="F9FB11BA"/>
    <w:rsid w:val="F9FDD27B"/>
    <w:rsid w:val="F9FDD738"/>
    <w:rsid w:val="F9FE0688"/>
    <w:rsid w:val="F9FF1A89"/>
    <w:rsid w:val="F9FF7076"/>
    <w:rsid w:val="F9FFB4AE"/>
    <w:rsid w:val="FA3EAB8F"/>
    <w:rsid w:val="FA46EEF6"/>
    <w:rsid w:val="FA5776A5"/>
    <w:rsid w:val="FA5B8C8E"/>
    <w:rsid w:val="FA5DA317"/>
    <w:rsid w:val="FA5FB1D7"/>
    <w:rsid w:val="FA6F4226"/>
    <w:rsid w:val="FA72C671"/>
    <w:rsid w:val="FA7B88AC"/>
    <w:rsid w:val="FA7C6526"/>
    <w:rsid w:val="FA7F0017"/>
    <w:rsid w:val="FA7F2DF3"/>
    <w:rsid w:val="FA7F4A1B"/>
    <w:rsid w:val="FA8EC64F"/>
    <w:rsid w:val="FA99EF37"/>
    <w:rsid w:val="FA9E8B7A"/>
    <w:rsid w:val="FAA76408"/>
    <w:rsid w:val="FAAD4DF1"/>
    <w:rsid w:val="FAAD7980"/>
    <w:rsid w:val="FABF7CB9"/>
    <w:rsid w:val="FADBAABA"/>
    <w:rsid w:val="FADF10EE"/>
    <w:rsid w:val="FADF619B"/>
    <w:rsid w:val="FAE2A18D"/>
    <w:rsid w:val="FAE39CEF"/>
    <w:rsid w:val="FAE4FE76"/>
    <w:rsid w:val="FAE58E08"/>
    <w:rsid w:val="FAEE678E"/>
    <w:rsid w:val="FAF41D82"/>
    <w:rsid w:val="FAF4A41C"/>
    <w:rsid w:val="FAF71DA2"/>
    <w:rsid w:val="FAF7A7D8"/>
    <w:rsid w:val="FAF7EDB5"/>
    <w:rsid w:val="FAF9CB32"/>
    <w:rsid w:val="FAFB2738"/>
    <w:rsid w:val="FAFC86EA"/>
    <w:rsid w:val="FAFDBD2E"/>
    <w:rsid w:val="FAFDD0B9"/>
    <w:rsid w:val="FAFE1D6A"/>
    <w:rsid w:val="FAFE435A"/>
    <w:rsid w:val="FAFE44D0"/>
    <w:rsid w:val="FAFF0AD6"/>
    <w:rsid w:val="FAFF3F8B"/>
    <w:rsid w:val="FAFF63F9"/>
    <w:rsid w:val="FAFFB3D0"/>
    <w:rsid w:val="FB178189"/>
    <w:rsid w:val="FB2BFC7C"/>
    <w:rsid w:val="FB35D54D"/>
    <w:rsid w:val="FB364424"/>
    <w:rsid w:val="FB3703A1"/>
    <w:rsid w:val="FB3D9465"/>
    <w:rsid w:val="FB3F260D"/>
    <w:rsid w:val="FB3F2967"/>
    <w:rsid w:val="FB42FAC4"/>
    <w:rsid w:val="FB5E8476"/>
    <w:rsid w:val="FB5F28C3"/>
    <w:rsid w:val="FB5F8C0D"/>
    <w:rsid w:val="FB6630E4"/>
    <w:rsid w:val="FB6C319A"/>
    <w:rsid w:val="FB738B29"/>
    <w:rsid w:val="FB776CF7"/>
    <w:rsid w:val="FB77B7AA"/>
    <w:rsid w:val="FB799B5E"/>
    <w:rsid w:val="FB7AEA49"/>
    <w:rsid w:val="FB7B9023"/>
    <w:rsid w:val="FB7DA045"/>
    <w:rsid w:val="FB7F026F"/>
    <w:rsid w:val="FB7F24FB"/>
    <w:rsid w:val="FB7F86FF"/>
    <w:rsid w:val="FB7FD903"/>
    <w:rsid w:val="FB8FB56F"/>
    <w:rsid w:val="FB8FCBE9"/>
    <w:rsid w:val="FB98F2D1"/>
    <w:rsid w:val="FBAB9E08"/>
    <w:rsid w:val="FBABF3FA"/>
    <w:rsid w:val="FBB14EE1"/>
    <w:rsid w:val="FBB29C13"/>
    <w:rsid w:val="FBB6E420"/>
    <w:rsid w:val="FBB75275"/>
    <w:rsid w:val="FBB7C82D"/>
    <w:rsid w:val="FBB7FBF7"/>
    <w:rsid w:val="FBB962C6"/>
    <w:rsid w:val="FBBE93EC"/>
    <w:rsid w:val="FBBF0070"/>
    <w:rsid w:val="FBBF1D51"/>
    <w:rsid w:val="FBBF71C4"/>
    <w:rsid w:val="FBBF89C9"/>
    <w:rsid w:val="FBBFB650"/>
    <w:rsid w:val="FBCBAB75"/>
    <w:rsid w:val="FBCF4F41"/>
    <w:rsid w:val="FBCF6060"/>
    <w:rsid w:val="FBD5C336"/>
    <w:rsid w:val="FBD62240"/>
    <w:rsid w:val="FBDA163D"/>
    <w:rsid w:val="FBDB9151"/>
    <w:rsid w:val="FBDBDA5B"/>
    <w:rsid w:val="FBDE2C3F"/>
    <w:rsid w:val="FBDE6867"/>
    <w:rsid w:val="FBDF32BA"/>
    <w:rsid w:val="FBDF6360"/>
    <w:rsid w:val="FBDF9128"/>
    <w:rsid w:val="FBDF93A4"/>
    <w:rsid w:val="FBDF99DF"/>
    <w:rsid w:val="FBE36597"/>
    <w:rsid w:val="FBE51D7B"/>
    <w:rsid w:val="FBE5A0F0"/>
    <w:rsid w:val="FBE77C72"/>
    <w:rsid w:val="FBEB7D94"/>
    <w:rsid w:val="FBEE143C"/>
    <w:rsid w:val="FBEF2041"/>
    <w:rsid w:val="FBEF25A8"/>
    <w:rsid w:val="FBEF5B7B"/>
    <w:rsid w:val="FBEF84B4"/>
    <w:rsid w:val="FBEFCBFE"/>
    <w:rsid w:val="FBEFCD7C"/>
    <w:rsid w:val="FBEFEE88"/>
    <w:rsid w:val="FBF32F67"/>
    <w:rsid w:val="FBF36AE1"/>
    <w:rsid w:val="FBF5486F"/>
    <w:rsid w:val="FBF5DCC9"/>
    <w:rsid w:val="FBF653C1"/>
    <w:rsid w:val="FBF71B28"/>
    <w:rsid w:val="FBF72014"/>
    <w:rsid w:val="FBF74305"/>
    <w:rsid w:val="FBF7A83B"/>
    <w:rsid w:val="FBF7F3B4"/>
    <w:rsid w:val="FBF88BA5"/>
    <w:rsid w:val="FBFB8F7B"/>
    <w:rsid w:val="FBFBB6C6"/>
    <w:rsid w:val="FBFBC3DA"/>
    <w:rsid w:val="FBFC0155"/>
    <w:rsid w:val="FBFD00DE"/>
    <w:rsid w:val="FBFD4D8A"/>
    <w:rsid w:val="FBFD888C"/>
    <w:rsid w:val="FBFDC248"/>
    <w:rsid w:val="FBFDDD30"/>
    <w:rsid w:val="FBFE2935"/>
    <w:rsid w:val="FBFE5BDF"/>
    <w:rsid w:val="FBFE8E9A"/>
    <w:rsid w:val="FBFF2F3E"/>
    <w:rsid w:val="FBFF325B"/>
    <w:rsid w:val="FBFF4AD2"/>
    <w:rsid w:val="FBFF8CF9"/>
    <w:rsid w:val="FBFF998D"/>
    <w:rsid w:val="FBFF9A66"/>
    <w:rsid w:val="FBFFA279"/>
    <w:rsid w:val="FBFFA4D2"/>
    <w:rsid w:val="FBFFCA4D"/>
    <w:rsid w:val="FBFFCAD5"/>
    <w:rsid w:val="FBFFDE76"/>
    <w:rsid w:val="FBFFE5A9"/>
    <w:rsid w:val="FC37B0C9"/>
    <w:rsid w:val="FC56BF4D"/>
    <w:rsid w:val="FC6FD699"/>
    <w:rsid w:val="FC73D82B"/>
    <w:rsid w:val="FC7629E6"/>
    <w:rsid w:val="FC7F6ACF"/>
    <w:rsid w:val="FC7F9330"/>
    <w:rsid w:val="FC9DC18A"/>
    <w:rsid w:val="FCB346D0"/>
    <w:rsid w:val="FCBFDDA2"/>
    <w:rsid w:val="FCC60F1E"/>
    <w:rsid w:val="FCDDE996"/>
    <w:rsid w:val="FCE76F98"/>
    <w:rsid w:val="FCED64AC"/>
    <w:rsid w:val="FCEF7218"/>
    <w:rsid w:val="FCEFCD3D"/>
    <w:rsid w:val="FCF37FFD"/>
    <w:rsid w:val="FCF7C4B8"/>
    <w:rsid w:val="FCFB8FFA"/>
    <w:rsid w:val="FCFBDD5A"/>
    <w:rsid w:val="FCFD57D6"/>
    <w:rsid w:val="FCFDB12C"/>
    <w:rsid w:val="FCFF4963"/>
    <w:rsid w:val="FCFF5126"/>
    <w:rsid w:val="FCFF530F"/>
    <w:rsid w:val="FCFF828B"/>
    <w:rsid w:val="FCFF8C17"/>
    <w:rsid w:val="FCFFBF61"/>
    <w:rsid w:val="FCFFE75D"/>
    <w:rsid w:val="FD1FF19F"/>
    <w:rsid w:val="FD2F3AD8"/>
    <w:rsid w:val="FD338641"/>
    <w:rsid w:val="FD3D4370"/>
    <w:rsid w:val="FD3F1DE6"/>
    <w:rsid w:val="FD3F647C"/>
    <w:rsid w:val="FD4B1F9B"/>
    <w:rsid w:val="FD4F392F"/>
    <w:rsid w:val="FD5EFF4E"/>
    <w:rsid w:val="FD5FBA58"/>
    <w:rsid w:val="FD61D99D"/>
    <w:rsid w:val="FD696E27"/>
    <w:rsid w:val="FD6D536B"/>
    <w:rsid w:val="FD6D87FE"/>
    <w:rsid w:val="FD6DC942"/>
    <w:rsid w:val="FD6F17C3"/>
    <w:rsid w:val="FD6FE48B"/>
    <w:rsid w:val="FD73E022"/>
    <w:rsid w:val="FD76E485"/>
    <w:rsid w:val="FD770401"/>
    <w:rsid w:val="FD77D042"/>
    <w:rsid w:val="FD77E013"/>
    <w:rsid w:val="FD77E10B"/>
    <w:rsid w:val="FD77F65E"/>
    <w:rsid w:val="FD7B30A3"/>
    <w:rsid w:val="FD7B59D3"/>
    <w:rsid w:val="FD7B8C6A"/>
    <w:rsid w:val="FD7BD801"/>
    <w:rsid w:val="FD7BF24E"/>
    <w:rsid w:val="FD7D4EEE"/>
    <w:rsid w:val="FD7E6675"/>
    <w:rsid w:val="FD7F0C1F"/>
    <w:rsid w:val="FD7F6181"/>
    <w:rsid w:val="FD7F8075"/>
    <w:rsid w:val="FD7FAC7D"/>
    <w:rsid w:val="FD7FD2B2"/>
    <w:rsid w:val="FD7FD6C5"/>
    <w:rsid w:val="FD8B18CF"/>
    <w:rsid w:val="FD966A42"/>
    <w:rsid w:val="FD9BE4AF"/>
    <w:rsid w:val="FD9D0E55"/>
    <w:rsid w:val="FD9DB420"/>
    <w:rsid w:val="FDA592BE"/>
    <w:rsid w:val="FDA77FB7"/>
    <w:rsid w:val="FDAB73AF"/>
    <w:rsid w:val="FDAB982A"/>
    <w:rsid w:val="FDABA072"/>
    <w:rsid w:val="FDABA8D4"/>
    <w:rsid w:val="FDAF34E7"/>
    <w:rsid w:val="FDAF44A7"/>
    <w:rsid w:val="FDAFA11B"/>
    <w:rsid w:val="FDB602B1"/>
    <w:rsid w:val="FDB8A5CA"/>
    <w:rsid w:val="FDBB39BB"/>
    <w:rsid w:val="FDBD72D7"/>
    <w:rsid w:val="FDBE1CD3"/>
    <w:rsid w:val="FDBFB531"/>
    <w:rsid w:val="FDBFDB80"/>
    <w:rsid w:val="FDBFF5A8"/>
    <w:rsid w:val="FDCEF1B2"/>
    <w:rsid w:val="FDCF20F8"/>
    <w:rsid w:val="FDCFB674"/>
    <w:rsid w:val="FDD2C9F1"/>
    <w:rsid w:val="FDD70342"/>
    <w:rsid w:val="FDDBF974"/>
    <w:rsid w:val="FDDD0338"/>
    <w:rsid w:val="FDDD0A7F"/>
    <w:rsid w:val="FDDED864"/>
    <w:rsid w:val="FDDF409B"/>
    <w:rsid w:val="FDDF4F9E"/>
    <w:rsid w:val="FDDFAF90"/>
    <w:rsid w:val="FDDFF8AE"/>
    <w:rsid w:val="FDDFFAB4"/>
    <w:rsid w:val="FDE5875C"/>
    <w:rsid w:val="FDE748CE"/>
    <w:rsid w:val="FDE7B75F"/>
    <w:rsid w:val="FDE7CA2D"/>
    <w:rsid w:val="FDE9F3DF"/>
    <w:rsid w:val="FDEA2A97"/>
    <w:rsid w:val="FDEB13E8"/>
    <w:rsid w:val="FDEBECDF"/>
    <w:rsid w:val="FDED1A5D"/>
    <w:rsid w:val="FDEE630A"/>
    <w:rsid w:val="FDEF1C8F"/>
    <w:rsid w:val="FDEF4683"/>
    <w:rsid w:val="FDEF46FD"/>
    <w:rsid w:val="FDEF8479"/>
    <w:rsid w:val="FDEF9CD9"/>
    <w:rsid w:val="FDEFBBEB"/>
    <w:rsid w:val="FDEFFFBE"/>
    <w:rsid w:val="FDF3C63B"/>
    <w:rsid w:val="FDF4F583"/>
    <w:rsid w:val="FDF55E65"/>
    <w:rsid w:val="FDF6B6FC"/>
    <w:rsid w:val="FDF73527"/>
    <w:rsid w:val="FDF7ADEC"/>
    <w:rsid w:val="FDF7BB7B"/>
    <w:rsid w:val="FDF7C55F"/>
    <w:rsid w:val="FDF7DC48"/>
    <w:rsid w:val="FDF9455E"/>
    <w:rsid w:val="FDFC13B5"/>
    <w:rsid w:val="FDFD2866"/>
    <w:rsid w:val="FDFD9229"/>
    <w:rsid w:val="FDFDA3E9"/>
    <w:rsid w:val="FDFDB20D"/>
    <w:rsid w:val="FDFDBD3D"/>
    <w:rsid w:val="FDFDF115"/>
    <w:rsid w:val="FDFE21EF"/>
    <w:rsid w:val="FDFE8B1D"/>
    <w:rsid w:val="FDFE962E"/>
    <w:rsid w:val="FDFECAF3"/>
    <w:rsid w:val="FDFECD8D"/>
    <w:rsid w:val="FDFF0910"/>
    <w:rsid w:val="FDFF1E19"/>
    <w:rsid w:val="FDFF3D1C"/>
    <w:rsid w:val="FDFF57A2"/>
    <w:rsid w:val="FDFF58A5"/>
    <w:rsid w:val="FDFF5A0E"/>
    <w:rsid w:val="FDFF8C6F"/>
    <w:rsid w:val="FDFF915E"/>
    <w:rsid w:val="FDFF9249"/>
    <w:rsid w:val="FDFF9EF5"/>
    <w:rsid w:val="FDFFB0F5"/>
    <w:rsid w:val="FDFFF8E1"/>
    <w:rsid w:val="FDFFFF48"/>
    <w:rsid w:val="FE2FFE6F"/>
    <w:rsid w:val="FE37583F"/>
    <w:rsid w:val="FE3B91C5"/>
    <w:rsid w:val="FE3F6977"/>
    <w:rsid w:val="FE5EFCA1"/>
    <w:rsid w:val="FE5F4F97"/>
    <w:rsid w:val="FE67DA6D"/>
    <w:rsid w:val="FE69371C"/>
    <w:rsid w:val="FE6BCB29"/>
    <w:rsid w:val="FE6CC311"/>
    <w:rsid w:val="FE6D89CF"/>
    <w:rsid w:val="FE6E78BE"/>
    <w:rsid w:val="FE6F77D4"/>
    <w:rsid w:val="FE734873"/>
    <w:rsid w:val="FE754A8B"/>
    <w:rsid w:val="FE75527F"/>
    <w:rsid w:val="FE77CC1C"/>
    <w:rsid w:val="FE77CCC6"/>
    <w:rsid w:val="FE7AB852"/>
    <w:rsid w:val="FE7BC098"/>
    <w:rsid w:val="FE7D6D5C"/>
    <w:rsid w:val="FE7F6509"/>
    <w:rsid w:val="FE7F9B77"/>
    <w:rsid w:val="FE7FE7C2"/>
    <w:rsid w:val="FE9B0168"/>
    <w:rsid w:val="FE9E5846"/>
    <w:rsid w:val="FE9EAF32"/>
    <w:rsid w:val="FEAB6CCF"/>
    <w:rsid w:val="FEAEEB55"/>
    <w:rsid w:val="FEAF0BA4"/>
    <w:rsid w:val="FEAFA1C9"/>
    <w:rsid w:val="FEB22EA5"/>
    <w:rsid w:val="FEB676C7"/>
    <w:rsid w:val="FEB724CD"/>
    <w:rsid w:val="FEB7E74D"/>
    <w:rsid w:val="FEB7E7D0"/>
    <w:rsid w:val="FEBA3272"/>
    <w:rsid w:val="FEBB7783"/>
    <w:rsid w:val="FEBBD9C3"/>
    <w:rsid w:val="FEBCC321"/>
    <w:rsid w:val="FEBDC94B"/>
    <w:rsid w:val="FEBF4504"/>
    <w:rsid w:val="FEBF4BB8"/>
    <w:rsid w:val="FEBF789C"/>
    <w:rsid w:val="FEC68B7A"/>
    <w:rsid w:val="FECB25B3"/>
    <w:rsid w:val="FECCCA79"/>
    <w:rsid w:val="FECF084E"/>
    <w:rsid w:val="FECF0E24"/>
    <w:rsid w:val="FECF0F19"/>
    <w:rsid w:val="FED5A845"/>
    <w:rsid w:val="FED62FF7"/>
    <w:rsid w:val="FED6C490"/>
    <w:rsid w:val="FED7024F"/>
    <w:rsid w:val="FED7093A"/>
    <w:rsid w:val="FED7CD5C"/>
    <w:rsid w:val="FEDA11DF"/>
    <w:rsid w:val="FEDA58AD"/>
    <w:rsid w:val="FEDB12A5"/>
    <w:rsid w:val="FEDCB753"/>
    <w:rsid w:val="FEDCC146"/>
    <w:rsid w:val="FEDD5015"/>
    <w:rsid w:val="FEDE0A38"/>
    <w:rsid w:val="FEDEC817"/>
    <w:rsid w:val="FEDF57AE"/>
    <w:rsid w:val="FEDF69BB"/>
    <w:rsid w:val="FEDFDD90"/>
    <w:rsid w:val="FEDFEE6D"/>
    <w:rsid w:val="FEE3DDCC"/>
    <w:rsid w:val="FEE48425"/>
    <w:rsid w:val="FEE6F6AC"/>
    <w:rsid w:val="FEEA9212"/>
    <w:rsid w:val="FEEB9257"/>
    <w:rsid w:val="FEEBA897"/>
    <w:rsid w:val="FEEBC523"/>
    <w:rsid w:val="FEEC7472"/>
    <w:rsid w:val="FEED282A"/>
    <w:rsid w:val="FEEE4A42"/>
    <w:rsid w:val="FEEEAC33"/>
    <w:rsid w:val="FEEF6830"/>
    <w:rsid w:val="FEEF9CD8"/>
    <w:rsid w:val="FEEFF486"/>
    <w:rsid w:val="FEF11492"/>
    <w:rsid w:val="FEF3B896"/>
    <w:rsid w:val="FEF43CF8"/>
    <w:rsid w:val="FEF4FB59"/>
    <w:rsid w:val="FEF5B7A2"/>
    <w:rsid w:val="FEF5F0F9"/>
    <w:rsid w:val="FEF65415"/>
    <w:rsid w:val="FEF7847E"/>
    <w:rsid w:val="FEF7855F"/>
    <w:rsid w:val="FEF795A8"/>
    <w:rsid w:val="FEFA34EA"/>
    <w:rsid w:val="FEFA9199"/>
    <w:rsid w:val="FEFB3A60"/>
    <w:rsid w:val="FEFB6B1C"/>
    <w:rsid w:val="FEFB6E41"/>
    <w:rsid w:val="FEFB741B"/>
    <w:rsid w:val="FEFB7AD1"/>
    <w:rsid w:val="FEFB86AF"/>
    <w:rsid w:val="FEFC16E7"/>
    <w:rsid w:val="FEFD6AC7"/>
    <w:rsid w:val="FEFD85E6"/>
    <w:rsid w:val="FEFDC099"/>
    <w:rsid w:val="FEFDFA44"/>
    <w:rsid w:val="FEFE90DE"/>
    <w:rsid w:val="FEFED4FE"/>
    <w:rsid w:val="FEFF33C3"/>
    <w:rsid w:val="FEFF35CC"/>
    <w:rsid w:val="FEFF386C"/>
    <w:rsid w:val="FEFF75F8"/>
    <w:rsid w:val="FEFF77F9"/>
    <w:rsid w:val="FEFF7996"/>
    <w:rsid w:val="FEFF7E16"/>
    <w:rsid w:val="FEFFC2BE"/>
    <w:rsid w:val="FEFFD99E"/>
    <w:rsid w:val="FEFFDB06"/>
    <w:rsid w:val="FEFFE540"/>
    <w:rsid w:val="FEFFE8D4"/>
    <w:rsid w:val="FEFFFA0F"/>
    <w:rsid w:val="FEFFFC37"/>
    <w:rsid w:val="FF0F696B"/>
    <w:rsid w:val="FF17E71E"/>
    <w:rsid w:val="FF194493"/>
    <w:rsid w:val="FF1B1D81"/>
    <w:rsid w:val="FF1B4406"/>
    <w:rsid w:val="FF1ED063"/>
    <w:rsid w:val="FF1FAC2D"/>
    <w:rsid w:val="FF1FD7E5"/>
    <w:rsid w:val="FF1FF51E"/>
    <w:rsid w:val="FF2E47CD"/>
    <w:rsid w:val="FF2F5112"/>
    <w:rsid w:val="FF2F7EF8"/>
    <w:rsid w:val="FF356BF7"/>
    <w:rsid w:val="FF3577D7"/>
    <w:rsid w:val="FF374079"/>
    <w:rsid w:val="FF376A14"/>
    <w:rsid w:val="FF393223"/>
    <w:rsid w:val="FF3C875D"/>
    <w:rsid w:val="FF3DF94F"/>
    <w:rsid w:val="FF3EA6B4"/>
    <w:rsid w:val="FF3F2DD9"/>
    <w:rsid w:val="FF3F5A35"/>
    <w:rsid w:val="FF3F8861"/>
    <w:rsid w:val="FF3F8975"/>
    <w:rsid w:val="FF47628F"/>
    <w:rsid w:val="FF4D5B49"/>
    <w:rsid w:val="FF4D7703"/>
    <w:rsid w:val="FF4FBF2A"/>
    <w:rsid w:val="FF574580"/>
    <w:rsid w:val="FF57FFE2"/>
    <w:rsid w:val="FF59E436"/>
    <w:rsid w:val="FF5BD9A8"/>
    <w:rsid w:val="FF5DE846"/>
    <w:rsid w:val="FF5EC64B"/>
    <w:rsid w:val="FF5F3511"/>
    <w:rsid w:val="FF5F4658"/>
    <w:rsid w:val="FF5F569E"/>
    <w:rsid w:val="FF5F967A"/>
    <w:rsid w:val="FF5FE78C"/>
    <w:rsid w:val="FF663F6D"/>
    <w:rsid w:val="FF671CC0"/>
    <w:rsid w:val="FF67648D"/>
    <w:rsid w:val="FF6A00FC"/>
    <w:rsid w:val="FF6B7EA1"/>
    <w:rsid w:val="FF6CC601"/>
    <w:rsid w:val="FF6FC2A0"/>
    <w:rsid w:val="FF73564B"/>
    <w:rsid w:val="FF737650"/>
    <w:rsid w:val="FF73831B"/>
    <w:rsid w:val="FF759282"/>
    <w:rsid w:val="FF7596B9"/>
    <w:rsid w:val="FF759A81"/>
    <w:rsid w:val="FF75C342"/>
    <w:rsid w:val="FF76FA5D"/>
    <w:rsid w:val="FF778888"/>
    <w:rsid w:val="FF77C574"/>
    <w:rsid w:val="FF77CC75"/>
    <w:rsid w:val="FF7949D1"/>
    <w:rsid w:val="FF79851F"/>
    <w:rsid w:val="FF79B3B6"/>
    <w:rsid w:val="FF7B6FCA"/>
    <w:rsid w:val="FF7B8E93"/>
    <w:rsid w:val="FF7BB489"/>
    <w:rsid w:val="FF7D1036"/>
    <w:rsid w:val="FF7D70CF"/>
    <w:rsid w:val="FF7DAA30"/>
    <w:rsid w:val="FF7DBA31"/>
    <w:rsid w:val="FF7E02F4"/>
    <w:rsid w:val="FF7E3128"/>
    <w:rsid w:val="FF7EAB2D"/>
    <w:rsid w:val="FF7EB29B"/>
    <w:rsid w:val="FF7F02CD"/>
    <w:rsid w:val="FF7F42DC"/>
    <w:rsid w:val="FF7FB13A"/>
    <w:rsid w:val="FF7FB44E"/>
    <w:rsid w:val="FF7FBCFC"/>
    <w:rsid w:val="FF7FDA26"/>
    <w:rsid w:val="FF7FE39D"/>
    <w:rsid w:val="FF810F8E"/>
    <w:rsid w:val="FF81B399"/>
    <w:rsid w:val="FF8C1047"/>
    <w:rsid w:val="FF8DB6D4"/>
    <w:rsid w:val="FF8F62D8"/>
    <w:rsid w:val="FF9445A7"/>
    <w:rsid w:val="FF96FE85"/>
    <w:rsid w:val="FF97C014"/>
    <w:rsid w:val="FF97D49B"/>
    <w:rsid w:val="FF97FAF1"/>
    <w:rsid w:val="FF99DE76"/>
    <w:rsid w:val="FF9A183D"/>
    <w:rsid w:val="FF9BA3F4"/>
    <w:rsid w:val="FF9CE521"/>
    <w:rsid w:val="FF9D7FAD"/>
    <w:rsid w:val="FF9DD8BE"/>
    <w:rsid w:val="FF9E4E16"/>
    <w:rsid w:val="FF9E748C"/>
    <w:rsid w:val="FF9E8244"/>
    <w:rsid w:val="FF9FA84E"/>
    <w:rsid w:val="FF9FAE03"/>
    <w:rsid w:val="FFA3379C"/>
    <w:rsid w:val="FFA6B4BA"/>
    <w:rsid w:val="FFA73B9A"/>
    <w:rsid w:val="FFA73C92"/>
    <w:rsid w:val="FFA76BC7"/>
    <w:rsid w:val="FFA77211"/>
    <w:rsid w:val="FFA793DE"/>
    <w:rsid w:val="FFA7A8B7"/>
    <w:rsid w:val="FFA918B8"/>
    <w:rsid w:val="FFABB52E"/>
    <w:rsid w:val="FFAD1C29"/>
    <w:rsid w:val="FFAD93F7"/>
    <w:rsid w:val="FFAE4E68"/>
    <w:rsid w:val="FFAF0238"/>
    <w:rsid w:val="FFAF9521"/>
    <w:rsid w:val="FFB19C76"/>
    <w:rsid w:val="FFB32739"/>
    <w:rsid w:val="FFB346DE"/>
    <w:rsid w:val="FFB39EDF"/>
    <w:rsid w:val="FFB3AF71"/>
    <w:rsid w:val="FFB3D4B9"/>
    <w:rsid w:val="FFB43F8F"/>
    <w:rsid w:val="FFB6DA7D"/>
    <w:rsid w:val="FFB70EAA"/>
    <w:rsid w:val="FFB79DFC"/>
    <w:rsid w:val="FFB7F228"/>
    <w:rsid w:val="FFB90A0B"/>
    <w:rsid w:val="FFB91AFF"/>
    <w:rsid w:val="FFB940B8"/>
    <w:rsid w:val="FFB9781E"/>
    <w:rsid w:val="FFBA9573"/>
    <w:rsid w:val="FFBB19AE"/>
    <w:rsid w:val="FFBB6B29"/>
    <w:rsid w:val="FFBB913E"/>
    <w:rsid w:val="FFBB9C36"/>
    <w:rsid w:val="FFBC6FC8"/>
    <w:rsid w:val="FFBDDFC4"/>
    <w:rsid w:val="FFBE8FCA"/>
    <w:rsid w:val="FFBE956C"/>
    <w:rsid w:val="FFBECD66"/>
    <w:rsid w:val="FFBEFC5F"/>
    <w:rsid w:val="FFBF1237"/>
    <w:rsid w:val="FFBF18A7"/>
    <w:rsid w:val="FFBF1A05"/>
    <w:rsid w:val="FFBF1B08"/>
    <w:rsid w:val="FFBF271D"/>
    <w:rsid w:val="FFBF35C8"/>
    <w:rsid w:val="FFBF74C4"/>
    <w:rsid w:val="FFBF83FB"/>
    <w:rsid w:val="FFC7D667"/>
    <w:rsid w:val="FFC7F86D"/>
    <w:rsid w:val="FFC96EC0"/>
    <w:rsid w:val="FFCDA216"/>
    <w:rsid w:val="FFCF0987"/>
    <w:rsid w:val="FFCF7F92"/>
    <w:rsid w:val="FFCFC19F"/>
    <w:rsid w:val="FFCFD9B3"/>
    <w:rsid w:val="FFD1DEE3"/>
    <w:rsid w:val="FFD2C706"/>
    <w:rsid w:val="FFD35DE4"/>
    <w:rsid w:val="FFD46FEE"/>
    <w:rsid w:val="FFD5A136"/>
    <w:rsid w:val="FFD62A86"/>
    <w:rsid w:val="FFD69C81"/>
    <w:rsid w:val="FFD7CAD4"/>
    <w:rsid w:val="FFD7D898"/>
    <w:rsid w:val="FFD9B1EF"/>
    <w:rsid w:val="FFDB6B17"/>
    <w:rsid w:val="FFDBCC2B"/>
    <w:rsid w:val="FFDD6DB5"/>
    <w:rsid w:val="FFDD8988"/>
    <w:rsid w:val="FFDDF1B5"/>
    <w:rsid w:val="FFDEE3C9"/>
    <w:rsid w:val="FFDEE799"/>
    <w:rsid w:val="FFDF0E03"/>
    <w:rsid w:val="FFDF2A90"/>
    <w:rsid w:val="FFDF31D0"/>
    <w:rsid w:val="FFDF3240"/>
    <w:rsid w:val="FFDF3F50"/>
    <w:rsid w:val="FFDF4919"/>
    <w:rsid w:val="FFDF6387"/>
    <w:rsid w:val="FFDFA9C8"/>
    <w:rsid w:val="FFDFB48B"/>
    <w:rsid w:val="FFE30A17"/>
    <w:rsid w:val="FFE32862"/>
    <w:rsid w:val="FFE51637"/>
    <w:rsid w:val="FFE554A6"/>
    <w:rsid w:val="FFE63685"/>
    <w:rsid w:val="FFE66EE7"/>
    <w:rsid w:val="FFE795DE"/>
    <w:rsid w:val="FFE7FFCE"/>
    <w:rsid w:val="FFE907D1"/>
    <w:rsid w:val="FFE92929"/>
    <w:rsid w:val="FFE9ADA6"/>
    <w:rsid w:val="FFE9E92D"/>
    <w:rsid w:val="FFEA10E9"/>
    <w:rsid w:val="FFEB0564"/>
    <w:rsid w:val="FFEB1A70"/>
    <w:rsid w:val="FFEC75E8"/>
    <w:rsid w:val="FFED9106"/>
    <w:rsid w:val="FFEDC421"/>
    <w:rsid w:val="FFEDDCD4"/>
    <w:rsid w:val="FFEE12B8"/>
    <w:rsid w:val="FFEE374A"/>
    <w:rsid w:val="FFEE486B"/>
    <w:rsid w:val="FFEE9E1D"/>
    <w:rsid w:val="FFEEA92F"/>
    <w:rsid w:val="FFEEB6F7"/>
    <w:rsid w:val="FFEEC3B6"/>
    <w:rsid w:val="FFEF034F"/>
    <w:rsid w:val="FFEF33B0"/>
    <w:rsid w:val="FFEF353E"/>
    <w:rsid w:val="FFEF68CB"/>
    <w:rsid w:val="FFEF6CBA"/>
    <w:rsid w:val="FFEF7DD0"/>
    <w:rsid w:val="FFEF9261"/>
    <w:rsid w:val="FFEF92DE"/>
    <w:rsid w:val="FFEF9ED1"/>
    <w:rsid w:val="FFEFA32F"/>
    <w:rsid w:val="FFEFB95D"/>
    <w:rsid w:val="FFEFBD0D"/>
    <w:rsid w:val="FFEFDC54"/>
    <w:rsid w:val="FFF00FEF"/>
    <w:rsid w:val="FFF19579"/>
    <w:rsid w:val="FFF24A62"/>
    <w:rsid w:val="FFF284F4"/>
    <w:rsid w:val="FFF30002"/>
    <w:rsid w:val="FFF30A4A"/>
    <w:rsid w:val="FFF30CEB"/>
    <w:rsid w:val="FFF3269F"/>
    <w:rsid w:val="FFF361B8"/>
    <w:rsid w:val="FFF50E5B"/>
    <w:rsid w:val="FFF510EC"/>
    <w:rsid w:val="FFF540D7"/>
    <w:rsid w:val="FFF54E2C"/>
    <w:rsid w:val="FFF5516B"/>
    <w:rsid w:val="FFF5CCED"/>
    <w:rsid w:val="FFF62515"/>
    <w:rsid w:val="FFF6E4D9"/>
    <w:rsid w:val="FFF7132B"/>
    <w:rsid w:val="FFF721EE"/>
    <w:rsid w:val="FFF75348"/>
    <w:rsid w:val="FFF76184"/>
    <w:rsid w:val="FFF763D3"/>
    <w:rsid w:val="FFF76A70"/>
    <w:rsid w:val="FFF79927"/>
    <w:rsid w:val="FFF7B7D2"/>
    <w:rsid w:val="FFF7B9C0"/>
    <w:rsid w:val="FFF7C630"/>
    <w:rsid w:val="FFF7D874"/>
    <w:rsid w:val="FFF7EE82"/>
    <w:rsid w:val="FFF86FDC"/>
    <w:rsid w:val="FFF930B2"/>
    <w:rsid w:val="FFF94862"/>
    <w:rsid w:val="FFF9FC64"/>
    <w:rsid w:val="FFFA04FA"/>
    <w:rsid w:val="FFFA116E"/>
    <w:rsid w:val="FFFA4B37"/>
    <w:rsid w:val="FFFA6E6B"/>
    <w:rsid w:val="FFFA768C"/>
    <w:rsid w:val="FFFAE254"/>
    <w:rsid w:val="FFFB1248"/>
    <w:rsid w:val="FFFB5454"/>
    <w:rsid w:val="FFFB9570"/>
    <w:rsid w:val="FFFBBBCF"/>
    <w:rsid w:val="FFFBCD08"/>
    <w:rsid w:val="FFFBD1EC"/>
    <w:rsid w:val="FFFBD55B"/>
    <w:rsid w:val="FFFC3D0C"/>
    <w:rsid w:val="FFFCEEF1"/>
    <w:rsid w:val="FFFD0B96"/>
    <w:rsid w:val="FFFD1636"/>
    <w:rsid w:val="FFFD2322"/>
    <w:rsid w:val="FFFD3D67"/>
    <w:rsid w:val="FFFD4417"/>
    <w:rsid w:val="FFFD494B"/>
    <w:rsid w:val="FFFD50C7"/>
    <w:rsid w:val="FFFD794C"/>
    <w:rsid w:val="FFFD9956"/>
    <w:rsid w:val="FFFDB2A0"/>
    <w:rsid w:val="FFFDF797"/>
    <w:rsid w:val="FFFE1B31"/>
    <w:rsid w:val="FFFE2974"/>
    <w:rsid w:val="FFFE342D"/>
    <w:rsid w:val="FFFE55A8"/>
    <w:rsid w:val="FFFE75B1"/>
    <w:rsid w:val="FFFEA967"/>
    <w:rsid w:val="FFFED695"/>
    <w:rsid w:val="FFFED71F"/>
    <w:rsid w:val="FFFF042A"/>
    <w:rsid w:val="FFFF0575"/>
    <w:rsid w:val="FFFF3123"/>
    <w:rsid w:val="FFFF3DB4"/>
    <w:rsid w:val="FFFF3DC0"/>
    <w:rsid w:val="FFFF557C"/>
    <w:rsid w:val="FFFF5BF0"/>
    <w:rsid w:val="FFFF64DE"/>
    <w:rsid w:val="FFFF69F5"/>
    <w:rsid w:val="FFFF6DA2"/>
    <w:rsid w:val="FFFF7142"/>
    <w:rsid w:val="FFFF71D1"/>
    <w:rsid w:val="FFFF8CBB"/>
    <w:rsid w:val="FFFF93B1"/>
    <w:rsid w:val="FFFF97E7"/>
    <w:rsid w:val="FFFFAE5B"/>
    <w:rsid w:val="FFFFAF7C"/>
    <w:rsid w:val="FFFFBABC"/>
    <w:rsid w:val="FFFFBAE7"/>
    <w:rsid w:val="FFFFC255"/>
    <w:rsid w:val="FFFFC2B1"/>
    <w:rsid w:val="FFFFC761"/>
    <w:rsid w:val="FFFFC81D"/>
    <w:rsid w:val="FFFFDCFC"/>
    <w:rsid w:val="FFFFE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jh/.local/share/Kingsoft/office6/templates/wps/en_US/company_constitution_templa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company_constitution_template.wpt</Template>
  <Pages>23</Pages>
  <Words>11898</Words>
  <Characters>11977</Characters>
  <Lines>0</Lines>
  <Paragraphs>0</Paragraphs>
  <TotalTime>7</TotalTime>
  <ScaleCrop>false</ScaleCrop>
  <LinksUpToDate>false</LinksUpToDate>
  <CharactersWithSpaces>12004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2019-11-28T15:43:00Z</dcterms:created>
  <dc:creator>万岁爷1422596385</dc:creator>
  <cp:lastModifiedBy>万岁爷1422596385</cp:lastModifiedBy>
  <dcterms:modified xsi:type="dcterms:W3CDTF">2019-11-28T15:49:07Z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